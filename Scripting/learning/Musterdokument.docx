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9DC" w:rsidRPr="00D56FF2" w:rsidRDefault="003329DC" w:rsidP="00713E08">
      <w:pPr>
        <w:tabs>
          <w:tab w:val="left" w:pos="4536"/>
        </w:tabs>
      </w:pPr>
    </w:p>
    <w:p w:rsidR="003329DC" w:rsidRPr="00D56FF2" w:rsidRDefault="003329DC" w:rsidP="00713E08">
      <w:pPr>
        <w:tabs>
          <w:tab w:val="left" w:pos="4536"/>
        </w:tabs>
      </w:pPr>
    </w:p>
    <w:p w:rsidR="003329DC" w:rsidRPr="00D56FF2" w:rsidRDefault="003329DC" w:rsidP="00713E08">
      <w:pPr>
        <w:tabs>
          <w:tab w:val="left" w:pos="4536"/>
        </w:tabs>
      </w:pPr>
    </w:p>
    <w:p w:rsidR="00D56FF2" w:rsidRPr="00D56FF2" w:rsidRDefault="00D56FF2" w:rsidP="00713E08">
      <w:pPr>
        <w:tabs>
          <w:tab w:val="left" w:pos="4536"/>
        </w:tabs>
      </w:pPr>
    </w:p>
    <w:p w:rsidR="00D56FF2" w:rsidRPr="00D56FF2" w:rsidRDefault="00D56FF2" w:rsidP="00713E08">
      <w:pPr>
        <w:tabs>
          <w:tab w:val="left" w:pos="4536"/>
        </w:tabs>
      </w:pPr>
    </w:p>
    <w:p w:rsidR="00D56FF2" w:rsidRPr="00D56FF2" w:rsidRDefault="00AC7002" w:rsidP="00713E08">
      <w:pPr>
        <w:tabs>
          <w:tab w:val="left" w:pos="4536"/>
        </w:tabs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554A25" wp14:editId="760A3DD6">
                <wp:simplePos x="0" y="0"/>
                <wp:positionH relativeFrom="column">
                  <wp:posOffset>1247775</wp:posOffset>
                </wp:positionH>
                <wp:positionV relativeFrom="paragraph">
                  <wp:posOffset>77470</wp:posOffset>
                </wp:positionV>
                <wp:extent cx="2162175" cy="457200"/>
                <wp:effectExtent l="0" t="0" r="952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457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871" w:rsidRPr="00AC7002" w:rsidRDefault="00482830" w:rsidP="00AC7002">
                            <w:pPr>
                              <w:pStyle w:val="KeinLeerraum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</w:rPr>
                              <w:t xml:space="preserve">Musterdokument </w:t>
                            </w:r>
                            <w:r w:rsidR="006D2871">
                              <w:rPr>
                                <w:rFonts w:asciiTheme="majorHAnsi" w:hAnsiTheme="majorHAnsi"/>
                                <w:sz w:val="32"/>
                              </w:rPr>
                              <w:t>Kurs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54A2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98.25pt;margin-top:6.1pt;width:170.25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" fillcolor="#272727 [2749]" stroked="f">
                <v:textbox>
                  <w:txbxContent>
                    <w:p w:rsidR="006D2871" w:rsidRPr="00AC7002" w:rsidRDefault="00482830" w:rsidP="00AC7002">
                      <w:pPr>
                        <w:pStyle w:val="KeinLeerraum"/>
                        <w:rPr>
                          <w:rFonts w:asciiTheme="majorHAnsi" w:hAnsiTheme="majorHAnsi"/>
                          <w:sz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</w:rPr>
                        <w:t xml:space="preserve">Musterdokument </w:t>
                      </w:r>
                      <w:r w:rsidR="006D2871">
                        <w:rPr>
                          <w:rFonts w:asciiTheme="majorHAnsi" w:hAnsiTheme="majorHAnsi"/>
                          <w:sz w:val="32"/>
                        </w:rPr>
                        <w:t>Kurs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6FF2" w:rsidRDefault="00D56FF2" w:rsidP="00713E08">
      <w:pPr>
        <w:tabs>
          <w:tab w:val="left" w:pos="4536"/>
        </w:tabs>
      </w:pPr>
    </w:p>
    <w:p w:rsidR="00321331" w:rsidRDefault="00321331" w:rsidP="00713E08">
      <w:pPr>
        <w:tabs>
          <w:tab w:val="left" w:pos="4536"/>
        </w:tabs>
      </w:pPr>
    </w:p>
    <w:p w:rsidR="00B962A2" w:rsidRPr="00D56FF2" w:rsidRDefault="00B962A2" w:rsidP="00713E08">
      <w:pPr>
        <w:tabs>
          <w:tab w:val="left" w:pos="4536"/>
        </w:tabs>
      </w:pPr>
    </w:p>
    <w:p w:rsidR="00806C74" w:rsidRPr="00E0074B" w:rsidRDefault="00321331" w:rsidP="003329DC">
      <w:pPr>
        <w:tabs>
          <w:tab w:val="left" w:pos="4536"/>
        </w:tabs>
        <w:ind w:left="2124"/>
        <w:rPr>
          <w:b/>
        </w:rPr>
      </w:pPr>
      <w:r>
        <w:rPr>
          <w:b/>
        </w:rPr>
        <w:t>210_</w:t>
      </w:r>
      <w:r w:rsidRPr="00321331">
        <w:rPr>
          <w:b/>
        </w:rPr>
        <w:t>address</w:t>
      </w:r>
      <w:r w:rsidR="00C17033" w:rsidRPr="00B65ABA">
        <w:rPr>
          <w:color w:val="7F7F7F" w:themeColor="text1" w:themeTint="80"/>
        </w:rPr>
        <w:tab/>
      </w:r>
      <w:bookmarkStart w:id="0" w:name="_GoBack"/>
      <w:bookmarkEnd w:id="0"/>
    </w:p>
    <w:p w:rsidR="00806C74" w:rsidRPr="00B65ABA" w:rsidRDefault="00AD44E5" w:rsidP="003329DC">
      <w:pPr>
        <w:tabs>
          <w:tab w:val="left" w:pos="4536"/>
        </w:tabs>
        <w:ind w:left="2124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Titel"/>
          <w:tag w:val="{{{ PERSONNELFILE.mapKeys.HR_PERSONNEL_TITLE }}}"/>
          <w:id w:val="-1245795377"/>
          <w:placeholder>
            <w:docPart w:val="A640CB3366464EF0BFC97209553FB8F9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Titel</w:t>
          </w:r>
        </w:sdtContent>
      </w:sdt>
      <w:r w:rsidR="009F35DF" w:rsidRPr="00B65ABA">
        <w:rPr>
          <w:color w:val="7F7F7F" w:themeColor="text1" w:themeTint="80"/>
        </w:rPr>
        <w:t xml:space="preserve"> </w:t>
      </w:r>
      <w:r w:rsidR="00806C74" w:rsidRPr="00B65ABA">
        <w:rPr>
          <w:color w:val="7F7F7F" w:themeColor="text1" w:themeTint="80"/>
        </w:rPr>
        <w:tab/>
      </w:r>
    </w:p>
    <w:p w:rsidR="00806C74" w:rsidRPr="00B65ABA" w:rsidRDefault="00AD44E5" w:rsidP="003329DC">
      <w:pPr>
        <w:tabs>
          <w:tab w:val="left" w:pos="4536"/>
        </w:tabs>
        <w:ind w:left="2124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Vorname"/>
          <w:tag w:val="{{{ PERSONNELFILE.objKeys.HR_PERSONNEL_FIRSTNAME }}}"/>
          <w:id w:val="1528675105"/>
          <w:placeholder>
            <w:docPart w:val="AF932C8D1EFA4BB5AAED7832E13AD9DE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Vorname</w:t>
          </w:r>
        </w:sdtContent>
      </w:sdt>
      <w:r w:rsidR="009F35DF" w:rsidRPr="00B65ABA">
        <w:rPr>
          <w:color w:val="7F7F7F" w:themeColor="text1" w:themeTint="80"/>
        </w:rPr>
        <w:t xml:space="preserve"> </w:t>
      </w:r>
      <w:r w:rsidR="00806C74" w:rsidRPr="00B65ABA">
        <w:rPr>
          <w:color w:val="7F7F7F" w:themeColor="text1" w:themeTint="80"/>
        </w:rPr>
        <w:tab/>
      </w:r>
      <w:r w:rsidR="00A951B5" w:rsidRPr="00B65ABA">
        <w:rPr>
          <w:color w:val="7F7F7F" w:themeColor="text1" w:themeTint="80"/>
        </w:rPr>
        <w:t xml:space="preserve"> </w:t>
      </w:r>
    </w:p>
    <w:p w:rsidR="00586930" w:rsidRDefault="00AD44E5" w:rsidP="003329DC">
      <w:pPr>
        <w:tabs>
          <w:tab w:val="left" w:pos="4536"/>
        </w:tabs>
        <w:ind w:left="2124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Nachname"/>
          <w:tag w:val="{{{ PERSONNELFILE.objKeys.HR_PERSONNEL_LASTNAME }}}"/>
          <w:id w:val="-1912915966"/>
          <w:placeholder>
            <w:docPart w:val="B07B351A642C4474AD8CB73F682DC521"/>
          </w:placeholder>
          <w:text/>
        </w:sdtPr>
        <w:sdtEndPr/>
        <w:sdtContent>
          <w:r w:rsidR="00656990" w:rsidRPr="002339BE">
            <w:rPr>
              <w:color w:val="7F7F7F" w:themeColor="text1" w:themeTint="80"/>
            </w:rPr>
            <w:t>Nachname</w:t>
          </w:r>
        </w:sdtContent>
      </w:sdt>
      <w:r w:rsidR="009F35DF" w:rsidRPr="002339BE">
        <w:rPr>
          <w:color w:val="7F7F7F" w:themeColor="text1" w:themeTint="80"/>
        </w:rPr>
        <w:t xml:space="preserve"> </w:t>
      </w:r>
    </w:p>
    <w:p w:rsidR="00806C74" w:rsidRPr="002339BE" w:rsidRDefault="00AD44E5" w:rsidP="00586930">
      <w:pPr>
        <w:tabs>
          <w:tab w:val="left" w:pos="4536"/>
        </w:tabs>
        <w:ind w:left="2124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Namenszusatz"/>
          <w:tag w:val="{{{ PERSONNELFILE.mapKeys.HR_PERSONNEL_NAMEAFFIX }}}"/>
          <w:id w:val="1208145631"/>
          <w:placeholder>
            <w:docPart w:val="1CA748C493EC43659FF26B346BC3EC7B"/>
          </w:placeholder>
          <w:text/>
        </w:sdtPr>
        <w:sdtEndPr/>
        <w:sdtContent>
          <w:r w:rsidR="00586930" w:rsidRPr="0044048A">
            <w:rPr>
              <w:color w:val="7F7F7F" w:themeColor="text1" w:themeTint="80"/>
            </w:rPr>
            <w:t>Namenszusatz</w:t>
          </w:r>
        </w:sdtContent>
      </w:sdt>
      <w:r w:rsidR="00586930" w:rsidRPr="0044048A">
        <w:rPr>
          <w:color w:val="7F7F7F" w:themeColor="text1" w:themeTint="80"/>
        </w:rPr>
        <w:t xml:space="preserve">  </w:t>
      </w:r>
      <w:r w:rsidR="00806C74" w:rsidRPr="002339BE">
        <w:rPr>
          <w:color w:val="7F7F7F" w:themeColor="text1" w:themeTint="80"/>
        </w:rPr>
        <w:tab/>
      </w:r>
      <w:r w:rsidR="00A951B5" w:rsidRPr="002339BE">
        <w:rPr>
          <w:color w:val="7F7F7F" w:themeColor="text1" w:themeTint="80"/>
        </w:rPr>
        <w:t xml:space="preserve"> </w:t>
      </w:r>
    </w:p>
    <w:p w:rsidR="00806C74" w:rsidRPr="00B65ABA" w:rsidRDefault="00AD44E5" w:rsidP="00E0074B">
      <w:pPr>
        <w:tabs>
          <w:tab w:val="left" w:pos="4536"/>
        </w:tabs>
        <w:ind w:left="2124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Straße"/>
          <w:tag w:val="{{{ PERSONNELFILE.mapKeys.HR_PERSONNEL_STREETADDRESS }}}"/>
          <w:id w:val="812844837"/>
          <w:placeholder>
            <w:docPart w:val="5BD86B342CCB42C18921432BC46290DC"/>
          </w:placeholder>
          <w:text/>
        </w:sdtPr>
        <w:sdtEndPr/>
        <w:sdtContent>
          <w:r w:rsidR="00656990" w:rsidRPr="002339BE">
            <w:rPr>
              <w:color w:val="7F7F7F" w:themeColor="text1" w:themeTint="80"/>
            </w:rPr>
            <w:t>Straße</w:t>
          </w:r>
        </w:sdtContent>
      </w:sdt>
      <w:r w:rsidR="009F35DF" w:rsidRPr="00DB01C1">
        <w:rPr>
          <w:color w:val="7030A0"/>
        </w:rPr>
        <w:t xml:space="preserve"> </w:t>
      </w:r>
      <w:r w:rsidR="00806C74" w:rsidRPr="00DB01C1">
        <w:rPr>
          <w:color w:val="7030A0"/>
        </w:rPr>
        <w:tab/>
      </w:r>
      <w:r w:rsidR="00A951B5" w:rsidRPr="00B65ABA">
        <w:rPr>
          <w:color w:val="7F7F7F" w:themeColor="text1" w:themeTint="80"/>
        </w:rPr>
        <w:t xml:space="preserve"> </w:t>
      </w:r>
      <w:r w:rsidR="00806C74" w:rsidRPr="00B65ABA">
        <w:rPr>
          <w:color w:val="7F7F7F" w:themeColor="text1" w:themeTint="80"/>
        </w:rPr>
        <w:tab/>
      </w:r>
      <w:r w:rsidR="00A951B5" w:rsidRPr="00B65ABA">
        <w:rPr>
          <w:color w:val="7F7F7F" w:themeColor="text1" w:themeTint="80"/>
        </w:rPr>
        <w:t xml:space="preserve"> </w:t>
      </w:r>
    </w:p>
    <w:p w:rsidR="00E0074B" w:rsidRDefault="00AD44E5" w:rsidP="003329DC">
      <w:pPr>
        <w:tabs>
          <w:tab w:val="left" w:pos="4536"/>
        </w:tabs>
        <w:ind w:left="2124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PLZ"/>
          <w:tag w:val="{{{ PERSONNELFILE.objKeys.HR_PERSONNEL_POSTALCODE }}}"/>
          <w:id w:val="1389920879"/>
          <w:placeholder>
            <w:docPart w:val="9870C8B1F1AC4950A9EC98315172F932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PLZ</w:t>
          </w:r>
        </w:sdtContent>
      </w:sdt>
      <w:r w:rsidR="006937FD" w:rsidRPr="00B65ABA">
        <w:rPr>
          <w:color w:val="7F7F7F" w:themeColor="text1" w:themeTint="80"/>
        </w:rPr>
        <w:t xml:space="preserve"> </w:t>
      </w:r>
    </w:p>
    <w:p w:rsidR="00E762DD" w:rsidRPr="00B65ABA" w:rsidRDefault="00AD44E5" w:rsidP="003329DC">
      <w:pPr>
        <w:tabs>
          <w:tab w:val="left" w:pos="4536"/>
        </w:tabs>
        <w:ind w:left="2124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Wohnort"/>
          <w:tag w:val="{{{ PERSONNELFILE.objKeys.HR_PERSONNEL_CITY }}}"/>
          <w:id w:val="431637900"/>
          <w:placeholder>
            <w:docPart w:val="CF7158D314B6411D8F478D1E954A5C26"/>
          </w:placeholder>
          <w:text/>
        </w:sdtPr>
        <w:sdtEndPr/>
        <w:sdtContent>
          <w:r w:rsidR="00E0074B">
            <w:rPr>
              <w:color w:val="7F7F7F" w:themeColor="text1" w:themeTint="80"/>
            </w:rPr>
            <w:t>Wohnort</w:t>
          </w:r>
        </w:sdtContent>
      </w:sdt>
      <w:r w:rsidR="006937FD" w:rsidRPr="00B65ABA">
        <w:rPr>
          <w:color w:val="7F7F7F" w:themeColor="text1" w:themeTint="80"/>
        </w:rPr>
        <w:tab/>
      </w:r>
      <w:r w:rsidR="00A951B5" w:rsidRPr="00B65ABA">
        <w:rPr>
          <w:color w:val="7F7F7F" w:themeColor="text1" w:themeTint="80"/>
        </w:rPr>
        <w:t xml:space="preserve"> </w:t>
      </w:r>
    </w:p>
    <w:p w:rsidR="00806C74" w:rsidRPr="00B65ABA" w:rsidRDefault="00AD44E5" w:rsidP="003329DC">
      <w:pPr>
        <w:tabs>
          <w:tab w:val="left" w:pos="4536"/>
        </w:tabs>
        <w:ind w:left="2124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Bundesland"/>
          <w:tag w:val="{{{ PERSONNELFILE.mapKeys.HR_PERSONNEL_STATE }}}"/>
          <w:id w:val="-999649929"/>
          <w:placeholder>
            <w:docPart w:val="ECFD2D2F34DF4A76BAF37F9CE540FB6A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Bundesland</w:t>
          </w:r>
        </w:sdtContent>
      </w:sdt>
      <w:r w:rsidR="009F35DF" w:rsidRPr="00B65ABA">
        <w:rPr>
          <w:color w:val="7F7F7F" w:themeColor="text1" w:themeTint="80"/>
        </w:rPr>
        <w:t xml:space="preserve"> </w:t>
      </w:r>
      <w:r w:rsidR="00806C74" w:rsidRPr="00B65ABA">
        <w:rPr>
          <w:color w:val="7F7F7F" w:themeColor="text1" w:themeTint="80"/>
        </w:rPr>
        <w:tab/>
      </w:r>
      <w:r w:rsidR="00A951B5" w:rsidRPr="00B65ABA">
        <w:rPr>
          <w:color w:val="7F7F7F" w:themeColor="text1" w:themeTint="80"/>
        </w:rPr>
        <w:t xml:space="preserve"> </w:t>
      </w:r>
    </w:p>
    <w:p w:rsidR="00321331" w:rsidRPr="00B962A2" w:rsidRDefault="00AD44E5" w:rsidP="003329DC">
      <w:pPr>
        <w:tabs>
          <w:tab w:val="left" w:pos="4536"/>
        </w:tabs>
        <w:ind w:left="2124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Land"/>
          <w:tag w:val="{{{ PERSONNELFILE.objKeys.HR_PERSONNEL_COUNTRY }}}"/>
          <w:id w:val="1320774400"/>
          <w:placeholder>
            <w:docPart w:val="15699F2988C8477C9F265BCB73D99222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Land</w:t>
          </w:r>
        </w:sdtContent>
      </w:sdt>
      <w:r w:rsidR="009F35DF" w:rsidRPr="00B65ABA">
        <w:rPr>
          <w:color w:val="7F7F7F" w:themeColor="text1" w:themeTint="80"/>
        </w:rPr>
        <w:t xml:space="preserve"> </w:t>
      </w:r>
      <w:r w:rsidR="00806C74" w:rsidRPr="00D56FF2">
        <w:tab/>
      </w:r>
      <w:r w:rsidR="00A951B5" w:rsidRPr="00D56FF2">
        <w:t xml:space="preserve"> </w:t>
      </w:r>
    </w:p>
    <w:p w:rsidR="00321331" w:rsidRDefault="00321331" w:rsidP="003329DC">
      <w:pPr>
        <w:tabs>
          <w:tab w:val="left" w:pos="4536"/>
        </w:tabs>
        <w:ind w:left="2124"/>
        <w:rPr>
          <w:b/>
        </w:rPr>
      </w:pPr>
      <w:r w:rsidRPr="00321331">
        <w:rPr>
          <w:b/>
        </w:rPr>
        <w:t>220_contact_details</w:t>
      </w:r>
    </w:p>
    <w:p w:rsidR="009E16BA" w:rsidRPr="00B65ABA" w:rsidRDefault="00AD44E5" w:rsidP="009E16BA">
      <w:pPr>
        <w:tabs>
          <w:tab w:val="left" w:pos="4536"/>
        </w:tabs>
        <w:ind w:left="2124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E-Mail geschäftlich"/>
          <w:tag w:val="{{{ PERSONNELFILE.mapKeys.HR_PERSONNEL_BUSINESSEMAIL }}}"/>
          <w:id w:val="1170759466"/>
          <w:placeholder>
            <w:docPart w:val="AA2BB9EC94C34445B032EBEF27FF1AA8"/>
          </w:placeholder>
          <w:text/>
        </w:sdtPr>
        <w:sdtEndPr/>
        <w:sdtContent>
          <w:r w:rsidR="009E16BA">
            <w:rPr>
              <w:color w:val="7F7F7F" w:themeColor="text1" w:themeTint="80"/>
            </w:rPr>
            <w:t>E-Mail geschäftlich</w:t>
          </w:r>
        </w:sdtContent>
      </w:sdt>
      <w:r w:rsidR="009E16BA" w:rsidRPr="00B65ABA">
        <w:rPr>
          <w:color w:val="7F7F7F" w:themeColor="text1" w:themeTint="80"/>
        </w:rPr>
        <w:t xml:space="preserve"> </w:t>
      </w:r>
      <w:r w:rsidR="009E16BA" w:rsidRPr="00B65ABA">
        <w:rPr>
          <w:color w:val="7F7F7F" w:themeColor="text1" w:themeTint="80"/>
        </w:rPr>
        <w:tab/>
        <w:t xml:space="preserve"> </w:t>
      </w:r>
    </w:p>
    <w:p w:rsidR="009E16BA" w:rsidRPr="00D14E31" w:rsidRDefault="00AD44E5" w:rsidP="009E16BA">
      <w:pPr>
        <w:tabs>
          <w:tab w:val="left" w:pos="4536"/>
        </w:tabs>
        <w:ind w:left="2124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E-Mail privat"/>
          <w:tag w:val="{{{ PERSONNELFILE.mapKeys.HR_PERSONNEL_PRIVATEEMAIL }}}"/>
          <w:id w:val="728423595"/>
          <w:placeholder>
            <w:docPart w:val="9AD154C9661C4ABDB2B20020BD8A3D32"/>
          </w:placeholder>
          <w:text/>
        </w:sdtPr>
        <w:sdtEndPr/>
        <w:sdtContent>
          <w:r w:rsidR="009E16BA">
            <w:rPr>
              <w:color w:val="7F7F7F" w:themeColor="text1" w:themeTint="80"/>
            </w:rPr>
            <w:t>E-Mail privat</w:t>
          </w:r>
        </w:sdtContent>
      </w:sdt>
      <w:r w:rsidR="009E16BA" w:rsidRPr="00D14E31">
        <w:rPr>
          <w:color w:val="7F7F7F" w:themeColor="text1" w:themeTint="80"/>
        </w:rPr>
        <w:tab/>
      </w:r>
    </w:p>
    <w:p w:rsidR="00E762DD" w:rsidRPr="00B65ABA" w:rsidRDefault="00AD44E5" w:rsidP="003329DC">
      <w:pPr>
        <w:tabs>
          <w:tab w:val="left" w:pos="4536"/>
        </w:tabs>
        <w:ind w:left="2124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Telefon geschäftlich"/>
          <w:tag w:val="{{{ PERSONNELFILE.mapKeys.HR_PERSONNEL_BUSINESSPHONENUMBER }}}"/>
          <w:id w:val="-490253902"/>
          <w:placeholder>
            <w:docPart w:val="C6B877AF1E2C494D8AE22B918B28CBCF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Telefon geschäftlich</w:t>
          </w:r>
        </w:sdtContent>
      </w:sdt>
      <w:r w:rsidR="009F35DF" w:rsidRPr="00B65ABA">
        <w:rPr>
          <w:color w:val="7F7F7F" w:themeColor="text1" w:themeTint="80"/>
        </w:rPr>
        <w:t xml:space="preserve"> </w:t>
      </w:r>
      <w:r w:rsidR="00806C74" w:rsidRPr="00B65ABA">
        <w:rPr>
          <w:color w:val="7F7F7F" w:themeColor="text1" w:themeTint="80"/>
        </w:rPr>
        <w:tab/>
      </w:r>
      <w:r w:rsidR="00A951B5" w:rsidRPr="00B65ABA">
        <w:rPr>
          <w:color w:val="7F7F7F" w:themeColor="text1" w:themeTint="80"/>
        </w:rPr>
        <w:t xml:space="preserve"> </w:t>
      </w:r>
    </w:p>
    <w:p w:rsidR="00E762DD" w:rsidRPr="00B65ABA" w:rsidRDefault="00AD44E5" w:rsidP="003329DC">
      <w:pPr>
        <w:tabs>
          <w:tab w:val="left" w:pos="4536"/>
        </w:tabs>
        <w:ind w:left="2124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Telefon privat"/>
          <w:tag w:val="{{{ PERSONNELFILE.mapKeys.HR_PERSONNEL_PRIVATEPHONENUMBER }}}"/>
          <w:id w:val="1123654345"/>
          <w:placeholder>
            <w:docPart w:val="FA0F2DB28C9F4C17B13EC41961B56D63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Telefon privat</w:t>
          </w:r>
        </w:sdtContent>
      </w:sdt>
      <w:r w:rsidR="009F35DF" w:rsidRPr="00B65ABA">
        <w:rPr>
          <w:color w:val="7F7F7F" w:themeColor="text1" w:themeTint="80"/>
        </w:rPr>
        <w:t xml:space="preserve"> </w:t>
      </w:r>
      <w:r w:rsidR="00E762DD" w:rsidRPr="00B65ABA">
        <w:rPr>
          <w:color w:val="7F7F7F" w:themeColor="text1" w:themeTint="80"/>
        </w:rPr>
        <w:tab/>
      </w:r>
      <w:r w:rsidR="00A951B5" w:rsidRPr="00B65ABA">
        <w:rPr>
          <w:color w:val="7F7F7F" w:themeColor="text1" w:themeTint="80"/>
        </w:rPr>
        <w:t xml:space="preserve"> </w:t>
      </w:r>
    </w:p>
    <w:p w:rsidR="00E762DD" w:rsidRPr="00B65ABA" w:rsidRDefault="00AD44E5" w:rsidP="003329DC">
      <w:pPr>
        <w:tabs>
          <w:tab w:val="left" w:pos="4536"/>
        </w:tabs>
        <w:ind w:left="2124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Mobil geschäftlich"/>
          <w:tag w:val="{{{ PERSONNELFILE.mapKeys.HR_PERSONNEL_BUSINESSMOBILENUMBER }}}"/>
          <w:id w:val="1956215643"/>
          <w:placeholder>
            <w:docPart w:val="4B439C84D4B942BB8A566040AC7D09F5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Mobil geschäftlich</w:t>
          </w:r>
        </w:sdtContent>
      </w:sdt>
      <w:r w:rsidR="009F35DF" w:rsidRPr="00B65ABA">
        <w:rPr>
          <w:color w:val="7F7F7F" w:themeColor="text1" w:themeTint="80"/>
        </w:rPr>
        <w:t xml:space="preserve"> </w:t>
      </w:r>
      <w:r w:rsidR="00E762DD" w:rsidRPr="00B65ABA">
        <w:rPr>
          <w:color w:val="7F7F7F" w:themeColor="text1" w:themeTint="80"/>
        </w:rPr>
        <w:tab/>
      </w:r>
      <w:r w:rsidR="00A951B5" w:rsidRPr="00B65ABA">
        <w:rPr>
          <w:color w:val="7F7F7F" w:themeColor="text1" w:themeTint="80"/>
        </w:rPr>
        <w:t xml:space="preserve"> </w:t>
      </w:r>
    </w:p>
    <w:p w:rsidR="00112271" w:rsidRPr="00B962A2" w:rsidRDefault="00AD44E5" w:rsidP="003329DC">
      <w:pPr>
        <w:tabs>
          <w:tab w:val="left" w:pos="4536"/>
        </w:tabs>
        <w:ind w:left="2124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Personalakte] Mobil privat"/>
          <w:tag w:val="{{{ PERSONNELFILE.mapKeys.HR_PERSONNEL_PRIVATEMOBILENUMBER }}}"/>
          <w:id w:val="-1615750582"/>
          <w:placeholder>
            <w:docPart w:val="47452496C57F405B918F4B23CECD0AE2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Mobil privat</w:t>
          </w:r>
        </w:sdtContent>
      </w:sdt>
      <w:r w:rsidR="009F35DF" w:rsidRPr="00B65ABA">
        <w:rPr>
          <w:color w:val="7F7F7F" w:themeColor="text1" w:themeTint="80"/>
        </w:rPr>
        <w:t xml:space="preserve"> </w:t>
      </w:r>
      <w:r w:rsidR="002633D8" w:rsidRPr="00B65ABA">
        <w:rPr>
          <w:color w:val="7F7F7F" w:themeColor="text1" w:themeTint="80"/>
        </w:rPr>
        <w:tab/>
      </w:r>
      <w:r w:rsidR="00A951B5" w:rsidRPr="00B65ABA">
        <w:rPr>
          <w:color w:val="7F7F7F" w:themeColor="text1" w:themeTint="80"/>
        </w:rPr>
        <w:t xml:space="preserve"> </w:t>
      </w:r>
    </w:p>
    <w:p w:rsidR="00112271" w:rsidRPr="00EC1050" w:rsidRDefault="00EC1050" w:rsidP="003329DC">
      <w:pPr>
        <w:tabs>
          <w:tab w:val="left" w:pos="4536"/>
        </w:tabs>
        <w:ind w:left="2124"/>
        <w:rPr>
          <w:b/>
        </w:rPr>
      </w:pPr>
      <w:r w:rsidRPr="00EC1050">
        <w:rPr>
          <w:b/>
        </w:rPr>
        <w:t>230_additional_info</w:t>
      </w:r>
    </w:p>
    <w:p w:rsidR="00E762DD" w:rsidRPr="00B65ABA" w:rsidRDefault="00AD44E5" w:rsidP="003329DC">
      <w:pPr>
        <w:tabs>
          <w:tab w:val="left" w:pos="4536"/>
        </w:tabs>
        <w:ind w:left="2124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Geschlecht"/>
          <w:tag w:val="{{{ PERSONNELFILE.objKeys.HR_PERSONNEL_GENDER }}}"/>
          <w:id w:val="126594100"/>
          <w:placeholder>
            <w:docPart w:val="047081B85DEC4965994CE063E5305F4A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Geschlecht</w:t>
          </w:r>
        </w:sdtContent>
      </w:sdt>
      <w:r w:rsidR="009F35DF" w:rsidRPr="00B65ABA">
        <w:rPr>
          <w:color w:val="7F7F7F" w:themeColor="text1" w:themeTint="80"/>
        </w:rPr>
        <w:t xml:space="preserve"> </w:t>
      </w:r>
      <w:r w:rsidR="0049638F" w:rsidRPr="00B65ABA">
        <w:rPr>
          <w:color w:val="7F7F7F" w:themeColor="text1" w:themeTint="80"/>
        </w:rPr>
        <w:tab/>
      </w:r>
      <w:r w:rsidR="00A951B5" w:rsidRPr="00B65ABA">
        <w:rPr>
          <w:color w:val="7F7F7F" w:themeColor="text1" w:themeTint="80"/>
        </w:rPr>
        <w:t xml:space="preserve"> </w:t>
      </w:r>
    </w:p>
    <w:p w:rsidR="00E762DD" w:rsidRPr="00B65ABA" w:rsidRDefault="00AD44E5" w:rsidP="003329DC">
      <w:pPr>
        <w:tabs>
          <w:tab w:val="left" w:pos="4536"/>
        </w:tabs>
        <w:ind w:left="2124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Korrespondenzsprache"/>
          <w:tag w:val="{{{ PERSONNELFILE.objKeys.HR_PERSONNEL_FIRSTLANGUAGE }}}"/>
          <w:id w:val="-1040133578"/>
          <w:placeholder>
            <w:docPart w:val="935B2D2E2DFA48FE85CE677BF034F0EF"/>
          </w:placeholder>
          <w:text/>
        </w:sdtPr>
        <w:sdtEndPr/>
        <w:sdtContent>
          <w:r w:rsidR="00586930">
            <w:rPr>
              <w:color w:val="7F7F7F" w:themeColor="text1" w:themeTint="80"/>
            </w:rPr>
            <w:t>Korrespondenzsprache</w:t>
          </w:r>
        </w:sdtContent>
      </w:sdt>
      <w:r w:rsidR="009F35DF" w:rsidRPr="00B65ABA">
        <w:rPr>
          <w:color w:val="7F7F7F" w:themeColor="text1" w:themeTint="80"/>
        </w:rPr>
        <w:t xml:space="preserve"> </w:t>
      </w:r>
      <w:r w:rsidR="00E762DD" w:rsidRPr="00B65ABA">
        <w:rPr>
          <w:color w:val="7F7F7F" w:themeColor="text1" w:themeTint="80"/>
        </w:rPr>
        <w:tab/>
      </w:r>
      <w:r w:rsidR="00A951B5" w:rsidRPr="00B65ABA">
        <w:rPr>
          <w:color w:val="7F7F7F" w:themeColor="text1" w:themeTint="80"/>
        </w:rPr>
        <w:t xml:space="preserve"> </w:t>
      </w:r>
    </w:p>
    <w:p w:rsidR="00E762DD" w:rsidRPr="00B65ABA" w:rsidRDefault="00AD44E5" w:rsidP="003329DC">
      <w:pPr>
        <w:tabs>
          <w:tab w:val="left" w:pos="4536"/>
        </w:tabs>
        <w:ind w:left="2124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Geburtsdatum"/>
          <w:tag w:val="{{{ PERSONNELFILE.objKeys.HR_PERSONNEL_BIRTHDAY }}}"/>
          <w:id w:val="-1077276761"/>
          <w:placeholder>
            <w:docPart w:val="E685FA1B25084A7FABD9DF52D83B692C"/>
          </w:placeholder>
          <w:text/>
        </w:sdtPr>
        <w:sdtEndPr/>
        <w:sdtContent>
          <w:r w:rsidR="00656990" w:rsidRPr="00621AF6">
            <w:rPr>
              <w:color w:val="7F7F7F" w:themeColor="text1" w:themeTint="80"/>
            </w:rPr>
            <w:t>Geburtsdatum</w:t>
          </w:r>
        </w:sdtContent>
      </w:sdt>
      <w:r w:rsidR="009F35DF" w:rsidRPr="00621AF6">
        <w:rPr>
          <w:color w:val="7F7F7F" w:themeColor="text1" w:themeTint="80"/>
        </w:rPr>
        <w:t xml:space="preserve"> </w:t>
      </w:r>
      <w:r w:rsidR="00E762DD" w:rsidRPr="00B65ABA">
        <w:rPr>
          <w:color w:val="7F7F7F" w:themeColor="text1" w:themeTint="80"/>
        </w:rPr>
        <w:tab/>
      </w:r>
      <w:r w:rsidR="00A951B5" w:rsidRPr="00B65ABA">
        <w:rPr>
          <w:color w:val="7F7F7F" w:themeColor="text1" w:themeTint="80"/>
        </w:rPr>
        <w:t xml:space="preserve"> </w:t>
      </w:r>
    </w:p>
    <w:p w:rsidR="00893E92" w:rsidRDefault="00AD44E5" w:rsidP="003329DC">
      <w:pPr>
        <w:tabs>
          <w:tab w:val="left" w:pos="4536"/>
        </w:tabs>
        <w:ind w:left="2124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Geburtsort"/>
          <w:tag w:val="{{{ PERSONNELFILE.mapKeys.HR_PERSONNEL_BIRTHPLACE }}}"/>
          <w:id w:val="-1182815672"/>
          <w:placeholder>
            <w:docPart w:val="562CC352622346B9B46B1F4D31827AF8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Geburtsort</w:t>
          </w:r>
        </w:sdtContent>
      </w:sdt>
      <w:r w:rsidR="009F35DF" w:rsidRPr="00B65ABA">
        <w:rPr>
          <w:color w:val="7F7F7F" w:themeColor="text1" w:themeTint="80"/>
        </w:rPr>
        <w:t xml:space="preserve"> </w:t>
      </w:r>
    </w:p>
    <w:p w:rsidR="00717767" w:rsidRPr="00B65ABA" w:rsidRDefault="00AD44E5" w:rsidP="003329DC">
      <w:pPr>
        <w:tabs>
          <w:tab w:val="left" w:pos="4536"/>
        </w:tabs>
        <w:ind w:left="2124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Geburtsname"/>
          <w:tag w:val="{{{ PERSONNELFILE.mapKeys.HR_PERSONNEL_BIRTHNAME }}}"/>
          <w:id w:val="586345095"/>
          <w:placeholder>
            <w:docPart w:val="59F39CCA40D942979F70A93B6D07DDC8"/>
          </w:placeholder>
          <w:text/>
        </w:sdtPr>
        <w:sdtEndPr/>
        <w:sdtContent>
          <w:r w:rsidR="00C11717" w:rsidRPr="0044048A">
            <w:rPr>
              <w:color w:val="7F7F7F" w:themeColor="text1" w:themeTint="80"/>
            </w:rPr>
            <w:t>Geburtsname</w:t>
          </w:r>
        </w:sdtContent>
      </w:sdt>
      <w:r w:rsidR="00C11717" w:rsidRPr="006C3251">
        <w:rPr>
          <w:color w:val="7030A0"/>
        </w:rPr>
        <w:t xml:space="preserve"> </w:t>
      </w:r>
      <w:r w:rsidR="0049638F" w:rsidRPr="00B65ABA">
        <w:rPr>
          <w:color w:val="7F7F7F" w:themeColor="text1" w:themeTint="80"/>
        </w:rPr>
        <w:tab/>
      </w:r>
      <w:r w:rsidR="00A951B5" w:rsidRPr="00B65ABA">
        <w:rPr>
          <w:color w:val="7F7F7F" w:themeColor="text1" w:themeTint="80"/>
        </w:rPr>
        <w:t xml:space="preserve"> </w:t>
      </w:r>
    </w:p>
    <w:p w:rsidR="0049638F" w:rsidRPr="00B65ABA" w:rsidRDefault="00AD44E5" w:rsidP="003329DC">
      <w:pPr>
        <w:tabs>
          <w:tab w:val="left" w:pos="4536"/>
        </w:tabs>
        <w:ind w:left="2124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Nationalität"/>
          <w:tag w:val="{{{ PERSONNELFILE.mapKeys.HR_PERSONNEL_NATIONALITY }}}"/>
          <w:id w:val="-444230734"/>
          <w:placeholder>
            <w:docPart w:val="B4193EE5A12A4615B341A37687206FA5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Nationalität</w:t>
          </w:r>
        </w:sdtContent>
      </w:sdt>
      <w:r w:rsidR="009F35DF" w:rsidRPr="00B65ABA">
        <w:rPr>
          <w:color w:val="7F7F7F" w:themeColor="text1" w:themeTint="80"/>
        </w:rPr>
        <w:t xml:space="preserve"> </w:t>
      </w:r>
      <w:r w:rsidR="0049638F" w:rsidRPr="00B65ABA">
        <w:rPr>
          <w:color w:val="7F7F7F" w:themeColor="text1" w:themeTint="80"/>
        </w:rPr>
        <w:tab/>
      </w:r>
      <w:r w:rsidR="00A951B5" w:rsidRPr="00B65ABA">
        <w:rPr>
          <w:color w:val="7F7F7F" w:themeColor="text1" w:themeTint="80"/>
        </w:rPr>
        <w:t xml:space="preserve"> </w:t>
      </w:r>
    </w:p>
    <w:p w:rsidR="0049638F" w:rsidRPr="00B65ABA" w:rsidRDefault="00AD44E5" w:rsidP="003329DC">
      <w:pPr>
        <w:tabs>
          <w:tab w:val="left" w:pos="4536"/>
        </w:tabs>
        <w:ind w:left="2124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Konfession"/>
          <w:tag w:val="{{{ PERSONNELFILE.mapKeys.HR_PERSONNEL_RELIGIOUSDENOMINATION }}}"/>
          <w:id w:val="1985427378"/>
          <w:placeholder>
            <w:docPart w:val="A9647D4D895E4F70A7878EBFE6C758AA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Konfession</w:t>
          </w:r>
        </w:sdtContent>
      </w:sdt>
      <w:r w:rsidR="009F35DF" w:rsidRPr="00B65ABA">
        <w:rPr>
          <w:color w:val="7F7F7F" w:themeColor="text1" w:themeTint="80"/>
        </w:rPr>
        <w:t xml:space="preserve"> </w:t>
      </w:r>
      <w:r w:rsidR="0049638F" w:rsidRPr="00B65ABA">
        <w:rPr>
          <w:color w:val="7F7F7F" w:themeColor="text1" w:themeTint="80"/>
        </w:rPr>
        <w:tab/>
      </w:r>
    </w:p>
    <w:p w:rsidR="00E734B6" w:rsidRPr="00586930" w:rsidRDefault="00AD44E5" w:rsidP="00586930">
      <w:pPr>
        <w:tabs>
          <w:tab w:val="left" w:pos="4536"/>
        </w:tabs>
        <w:ind w:left="2124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Familienstand"/>
          <w:tag w:val="{{{ PERSONNELFILE.mapKeys.HR_PERSONNEL_CIVILSTATUS }}}"/>
          <w:id w:val="-108512830"/>
          <w:placeholder>
            <w:docPart w:val="13FE9456001343CC8A5B271799B1A505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Familienstand</w:t>
          </w:r>
        </w:sdtContent>
      </w:sdt>
      <w:r w:rsidR="003F3D32" w:rsidRPr="00B65ABA">
        <w:rPr>
          <w:color w:val="7F7F7F" w:themeColor="text1" w:themeTint="80"/>
        </w:rPr>
        <w:t xml:space="preserve"> </w:t>
      </w:r>
    </w:p>
    <w:p w:rsidR="00E734B6" w:rsidRDefault="00E734B6" w:rsidP="003329DC">
      <w:pPr>
        <w:tabs>
          <w:tab w:val="left" w:pos="4536"/>
        </w:tabs>
        <w:ind w:left="2124"/>
      </w:pPr>
    </w:p>
    <w:p w:rsidR="00E734B6" w:rsidRDefault="00E734B6" w:rsidP="003329DC">
      <w:pPr>
        <w:tabs>
          <w:tab w:val="left" w:pos="4536"/>
        </w:tabs>
        <w:ind w:left="2124"/>
      </w:pPr>
    </w:p>
    <w:p w:rsidR="00E734B6" w:rsidRDefault="00E734B6" w:rsidP="003329DC">
      <w:pPr>
        <w:tabs>
          <w:tab w:val="left" w:pos="4536"/>
        </w:tabs>
        <w:ind w:left="2124"/>
      </w:pPr>
    </w:p>
    <w:p w:rsidR="00E734B6" w:rsidRDefault="00E734B6" w:rsidP="003329DC">
      <w:pPr>
        <w:tabs>
          <w:tab w:val="left" w:pos="4536"/>
        </w:tabs>
        <w:ind w:left="2124"/>
      </w:pPr>
    </w:p>
    <w:p w:rsidR="00E734B6" w:rsidRDefault="00E734B6" w:rsidP="003329DC">
      <w:pPr>
        <w:tabs>
          <w:tab w:val="left" w:pos="4536"/>
        </w:tabs>
        <w:ind w:left="2124"/>
      </w:pPr>
    </w:p>
    <w:p w:rsidR="00E734B6" w:rsidRDefault="00E734B6" w:rsidP="003329DC">
      <w:pPr>
        <w:tabs>
          <w:tab w:val="left" w:pos="4536"/>
        </w:tabs>
        <w:ind w:left="2124"/>
      </w:pPr>
    </w:p>
    <w:p w:rsidR="003329DC" w:rsidRDefault="003329DC" w:rsidP="00AA6439">
      <w:pPr>
        <w:tabs>
          <w:tab w:val="left" w:pos="4536"/>
        </w:tabs>
        <w:ind w:left="2124"/>
      </w:pPr>
    </w:p>
    <w:p w:rsidR="00AA6439" w:rsidRDefault="00AA6439" w:rsidP="00AA6439">
      <w:pPr>
        <w:tabs>
          <w:tab w:val="left" w:pos="4536"/>
        </w:tabs>
        <w:ind w:left="2124"/>
      </w:pPr>
    </w:p>
    <w:p w:rsidR="00B962A2" w:rsidRDefault="00B962A2" w:rsidP="00AA6439">
      <w:pPr>
        <w:tabs>
          <w:tab w:val="left" w:pos="4536"/>
        </w:tabs>
        <w:ind w:left="2124"/>
      </w:pPr>
    </w:p>
    <w:p w:rsidR="00E0074B" w:rsidRPr="00D56FF2" w:rsidRDefault="00E0074B" w:rsidP="00AA6439">
      <w:pPr>
        <w:tabs>
          <w:tab w:val="left" w:pos="4536"/>
        </w:tabs>
        <w:ind w:left="2124"/>
      </w:pPr>
    </w:p>
    <w:p w:rsidR="00586930" w:rsidRDefault="00586930" w:rsidP="003329DC">
      <w:pPr>
        <w:tabs>
          <w:tab w:val="left" w:pos="4536"/>
        </w:tabs>
        <w:ind w:left="708"/>
        <w:rPr>
          <w:b/>
        </w:rPr>
      </w:pPr>
    </w:p>
    <w:p w:rsidR="00B119C8" w:rsidRPr="00B962A2" w:rsidRDefault="00CC1E9C" w:rsidP="003329DC">
      <w:pPr>
        <w:tabs>
          <w:tab w:val="left" w:pos="4536"/>
        </w:tabs>
        <w:ind w:left="708"/>
      </w:pPr>
      <w:r w:rsidRPr="00CC1E9C">
        <w:rPr>
          <w:b/>
        </w:rPr>
        <w:t>310_general</w:t>
      </w:r>
    </w:p>
    <w:p w:rsidR="00715487" w:rsidRDefault="00AD44E5" w:rsidP="003329DC">
      <w:pPr>
        <w:tabs>
          <w:tab w:val="left" w:pos="4536"/>
        </w:tabs>
        <w:ind w:left="708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Personalnummer"/>
          <w:tag w:val="{{{ PERSONNELFILE.objKeys.HR_PERSONNEL_PERSONNELNO }}}"/>
          <w:id w:val="2108236110"/>
          <w:placeholder>
            <w:docPart w:val="318D342A852B44B09E8457D0C80DAE27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Personalnummer</w:t>
          </w:r>
        </w:sdtContent>
      </w:sdt>
      <w:r w:rsidR="009F35DF" w:rsidRPr="00B65ABA">
        <w:rPr>
          <w:color w:val="7F7F7F" w:themeColor="text1" w:themeTint="80"/>
        </w:rPr>
        <w:t xml:space="preserve"> </w:t>
      </w:r>
    </w:p>
    <w:p w:rsidR="00717767" w:rsidRPr="00B65ABA" w:rsidRDefault="00AD44E5" w:rsidP="003329DC">
      <w:pPr>
        <w:tabs>
          <w:tab w:val="left" w:pos="4536"/>
        </w:tabs>
        <w:ind w:left="708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Status"/>
          <w:tag w:val="{{{ PERSONNELFILE.objKeys.HR_PERSONNEL_PERSONNELSTATUS }}}"/>
          <w:id w:val="-224224193"/>
          <w:placeholder>
            <w:docPart w:val="AB15FE9A196F4820BAC3C29D94BFCAAF"/>
          </w:placeholder>
          <w:text/>
        </w:sdtPr>
        <w:sdtEndPr/>
        <w:sdtContent>
          <w:r w:rsidR="00715487">
            <w:rPr>
              <w:color w:val="7F7F7F" w:themeColor="text1" w:themeTint="80"/>
            </w:rPr>
            <w:t>Status</w:t>
          </w:r>
        </w:sdtContent>
      </w:sdt>
      <w:r w:rsidR="00717767" w:rsidRPr="00B65ABA">
        <w:rPr>
          <w:color w:val="7F7F7F" w:themeColor="text1" w:themeTint="80"/>
        </w:rPr>
        <w:tab/>
      </w:r>
      <w:r w:rsidR="00A951B5" w:rsidRPr="00B65ABA">
        <w:rPr>
          <w:color w:val="7F7F7F" w:themeColor="text1" w:themeTint="80"/>
        </w:rPr>
        <w:t xml:space="preserve"> </w:t>
      </w:r>
    </w:p>
    <w:p w:rsidR="00C11717" w:rsidRDefault="00AD44E5" w:rsidP="003329DC">
      <w:pPr>
        <w:tabs>
          <w:tab w:val="left" w:pos="4536"/>
        </w:tabs>
        <w:ind w:left="708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ELO Benutzername"/>
          <w:tag w:val="{{{ PERSONNELFILE.objKeys.HR_PERSONNEL_ELOUSERID }}}"/>
          <w:id w:val="321052"/>
          <w:placeholder>
            <w:docPart w:val="9A6FD91A304449EE8C753B6F95783C14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ELO Benutzername</w:t>
          </w:r>
        </w:sdtContent>
      </w:sdt>
      <w:r w:rsidR="009F35DF" w:rsidRPr="00B65ABA">
        <w:rPr>
          <w:color w:val="7F7F7F" w:themeColor="text1" w:themeTint="80"/>
        </w:rPr>
        <w:t xml:space="preserve"> </w:t>
      </w:r>
    </w:p>
    <w:p w:rsidR="00717767" w:rsidRPr="00B65ABA" w:rsidRDefault="00AD44E5" w:rsidP="003329DC">
      <w:pPr>
        <w:tabs>
          <w:tab w:val="left" w:pos="4536"/>
        </w:tabs>
        <w:ind w:left="708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Personalverantwortlicher"/>
          <w:tag w:val="{{{ PERSONNELFILE.objKeys.HR_PERSONNEL_RESPONSIBLE }}}"/>
          <w:id w:val="-1086450320"/>
          <w:placeholder>
            <w:docPart w:val="940BB48AA7C84FA2B7DF410A54BB1EC6"/>
          </w:placeholder>
          <w:text/>
        </w:sdtPr>
        <w:sdtEndPr/>
        <w:sdtContent>
          <w:r w:rsidR="00C11717" w:rsidRPr="00EA0E8D">
            <w:rPr>
              <w:color w:val="7F7F7F" w:themeColor="text1" w:themeTint="80"/>
            </w:rPr>
            <w:t>Personalverantwortlicher</w:t>
          </w:r>
        </w:sdtContent>
      </w:sdt>
      <w:r w:rsidR="00717767" w:rsidRPr="00B65ABA">
        <w:rPr>
          <w:color w:val="7F7F7F" w:themeColor="text1" w:themeTint="80"/>
        </w:rPr>
        <w:tab/>
      </w:r>
      <w:r w:rsidR="00A951B5" w:rsidRPr="00B65ABA">
        <w:rPr>
          <w:color w:val="7F7F7F" w:themeColor="text1" w:themeTint="80"/>
        </w:rPr>
        <w:t xml:space="preserve"> </w:t>
      </w:r>
      <w:r w:rsidR="00717767" w:rsidRPr="00B65ABA">
        <w:rPr>
          <w:color w:val="7F7F7F" w:themeColor="text1" w:themeTint="80"/>
        </w:rPr>
        <w:tab/>
      </w:r>
      <w:r w:rsidR="00A951B5" w:rsidRPr="00B65ABA">
        <w:rPr>
          <w:color w:val="7F7F7F" w:themeColor="text1" w:themeTint="80"/>
        </w:rPr>
        <w:t xml:space="preserve"> </w:t>
      </w:r>
    </w:p>
    <w:p w:rsidR="00717767" w:rsidRPr="00B65ABA" w:rsidRDefault="00AD44E5" w:rsidP="003329DC">
      <w:pPr>
        <w:tabs>
          <w:tab w:val="left" w:pos="4536"/>
        </w:tabs>
        <w:ind w:left="708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Physikalischer Ablageort"/>
          <w:tag w:val="{{{ PERSONNELFILE.mapKeys.HR_PERSONNEL_PHYSICALFILINGLOCATION }}}"/>
          <w:id w:val="1982808388"/>
          <w:placeholder>
            <w:docPart w:val="A221020FBD9048E5916BCB0B1154CC90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Physikalischer Ablageort</w:t>
          </w:r>
        </w:sdtContent>
      </w:sdt>
      <w:r w:rsidR="009F35DF" w:rsidRPr="00B65ABA">
        <w:rPr>
          <w:color w:val="7F7F7F" w:themeColor="text1" w:themeTint="80"/>
        </w:rPr>
        <w:t xml:space="preserve"> </w:t>
      </w:r>
      <w:r w:rsidR="00717767" w:rsidRPr="00B65ABA">
        <w:rPr>
          <w:color w:val="7F7F7F" w:themeColor="text1" w:themeTint="80"/>
        </w:rPr>
        <w:tab/>
      </w:r>
      <w:r w:rsidR="00A951B5" w:rsidRPr="00B65ABA">
        <w:rPr>
          <w:color w:val="7F7F7F" w:themeColor="text1" w:themeTint="80"/>
        </w:rPr>
        <w:t xml:space="preserve"> </w:t>
      </w:r>
    </w:p>
    <w:p w:rsidR="00715487" w:rsidRPr="00715487" w:rsidRDefault="00715487" w:rsidP="003329DC">
      <w:pPr>
        <w:tabs>
          <w:tab w:val="left" w:pos="4536"/>
        </w:tabs>
        <w:ind w:left="708"/>
        <w:rPr>
          <w:b/>
          <w:color w:val="000000" w:themeColor="text1"/>
        </w:rPr>
      </w:pPr>
      <w:r w:rsidRPr="00715487">
        <w:rPr>
          <w:b/>
          <w:color w:val="000000" w:themeColor="text1"/>
        </w:rPr>
        <w:t>3</w:t>
      </w:r>
      <w:r w:rsidR="00EA780A">
        <w:rPr>
          <w:b/>
          <w:color w:val="000000" w:themeColor="text1"/>
        </w:rPr>
        <w:t>11</w:t>
      </w:r>
      <w:r w:rsidRPr="00715487">
        <w:rPr>
          <w:b/>
          <w:color w:val="000000" w:themeColor="text1"/>
        </w:rPr>
        <w:t>_</w:t>
      </w:r>
      <w:r>
        <w:rPr>
          <w:b/>
          <w:color w:val="000000" w:themeColor="text1"/>
        </w:rPr>
        <w:t>accounting</w:t>
      </w:r>
    </w:p>
    <w:p w:rsidR="00717767" w:rsidRPr="00B65ABA" w:rsidRDefault="00AD44E5" w:rsidP="003329DC">
      <w:pPr>
        <w:tabs>
          <w:tab w:val="left" w:pos="4536"/>
        </w:tabs>
        <w:ind w:left="708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Mandant"/>
          <w:tag w:val="{{{ PERSONNELFILE.objKeys.HR_PERSONNEL_TENANT }}}"/>
          <w:id w:val="-1818184277"/>
          <w:placeholder>
            <w:docPart w:val="2CB18FA033F34F97979CF9A78C5AA470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Mandant</w:t>
          </w:r>
        </w:sdtContent>
      </w:sdt>
      <w:r w:rsidR="00717767" w:rsidRPr="00B65ABA">
        <w:rPr>
          <w:color w:val="7F7F7F" w:themeColor="text1" w:themeTint="80"/>
        </w:rPr>
        <w:tab/>
      </w:r>
      <w:r w:rsidR="00A951B5" w:rsidRPr="00B65ABA">
        <w:rPr>
          <w:color w:val="7F7F7F" w:themeColor="text1" w:themeTint="80"/>
        </w:rPr>
        <w:t xml:space="preserve"> </w:t>
      </w:r>
    </w:p>
    <w:p w:rsidR="00C21EB0" w:rsidRPr="00281B84" w:rsidRDefault="00AD44E5" w:rsidP="003329DC">
      <w:pPr>
        <w:tabs>
          <w:tab w:val="left" w:pos="4536"/>
        </w:tabs>
        <w:ind w:left="708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Kostenstelle"/>
          <w:tag w:val="{{{ PERSONNELFILE.objKeys.HR_PERSONNEL_COSTCENTER }}}"/>
          <w:id w:val="-796609760"/>
          <w:placeholder>
            <w:docPart w:val="CC3FAE8912CD4937913E2DD8EEDC63BA"/>
          </w:placeholder>
          <w:text/>
        </w:sdtPr>
        <w:sdtEndPr/>
        <w:sdtContent>
          <w:r w:rsidR="00656990" w:rsidRPr="00281B84">
            <w:rPr>
              <w:color w:val="7F7F7F" w:themeColor="text1" w:themeTint="80"/>
            </w:rPr>
            <w:t>Kostenstelle</w:t>
          </w:r>
        </w:sdtContent>
      </w:sdt>
    </w:p>
    <w:p w:rsidR="00C11717" w:rsidRDefault="00C11717" w:rsidP="003329DC">
      <w:pPr>
        <w:tabs>
          <w:tab w:val="left" w:pos="4536"/>
        </w:tabs>
        <w:ind w:left="708"/>
        <w:rPr>
          <w:b/>
          <w:color w:val="000000" w:themeColor="text1"/>
        </w:rPr>
      </w:pPr>
      <w:r w:rsidRPr="00C11717">
        <w:rPr>
          <w:b/>
          <w:color w:val="000000" w:themeColor="text1"/>
        </w:rPr>
        <w:t>3</w:t>
      </w:r>
      <w:r w:rsidR="00EA780A">
        <w:rPr>
          <w:b/>
          <w:color w:val="000000" w:themeColor="text1"/>
        </w:rPr>
        <w:t>12</w:t>
      </w:r>
      <w:r w:rsidRPr="00C11717">
        <w:rPr>
          <w:b/>
          <w:color w:val="000000" w:themeColor="text1"/>
        </w:rPr>
        <w:t>_tax_</w:t>
      </w:r>
      <w:r w:rsidR="00EA780A">
        <w:rPr>
          <w:b/>
          <w:color w:val="000000" w:themeColor="text1"/>
        </w:rPr>
        <w:t>info</w:t>
      </w:r>
    </w:p>
    <w:p w:rsidR="00C11717" w:rsidRPr="009A57FF" w:rsidRDefault="00AD44E5" w:rsidP="00C11717">
      <w:pPr>
        <w:tabs>
          <w:tab w:val="left" w:pos="4536"/>
        </w:tabs>
        <w:ind w:left="708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Steuer-ID"/>
          <w:tag w:val="{{{ PERSONNELFILE.mapKeys.HR_PERSONNEL_TIN }}}"/>
          <w:id w:val="1040328892"/>
          <w:placeholder>
            <w:docPart w:val="917A662D3FCE4967B1D91ED71DD007ED"/>
          </w:placeholder>
          <w:text/>
        </w:sdtPr>
        <w:sdtEndPr/>
        <w:sdtContent>
          <w:r w:rsidR="00C11717" w:rsidRPr="009A57FF">
            <w:rPr>
              <w:color w:val="7F7F7F" w:themeColor="text1" w:themeTint="80"/>
            </w:rPr>
            <w:t>Steuer-ID</w:t>
          </w:r>
        </w:sdtContent>
      </w:sdt>
      <w:r w:rsidR="00C11717" w:rsidRPr="009A57FF">
        <w:rPr>
          <w:color w:val="7F7F7F" w:themeColor="text1" w:themeTint="80"/>
        </w:rPr>
        <w:tab/>
        <w:t xml:space="preserve"> </w:t>
      </w:r>
    </w:p>
    <w:p w:rsidR="00C11717" w:rsidRPr="009A57FF" w:rsidRDefault="00AD44E5" w:rsidP="003329DC">
      <w:pPr>
        <w:tabs>
          <w:tab w:val="left" w:pos="4536"/>
        </w:tabs>
        <w:ind w:left="708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Sozialversicherungsnummer"/>
          <w:tag w:val="{{{ PERSONNELFILE.mapKeys.HR_PERSONNEL_SOCIALSECURITYNUMBER }}}"/>
          <w:id w:val="777949"/>
          <w:placeholder>
            <w:docPart w:val="E99527A91BEB484DBB01CD6C6F77C7E7"/>
          </w:placeholder>
          <w:text/>
        </w:sdtPr>
        <w:sdtEndPr/>
        <w:sdtContent>
          <w:r w:rsidR="00C11717" w:rsidRPr="009A57FF">
            <w:rPr>
              <w:color w:val="7F7F7F" w:themeColor="text1" w:themeTint="80"/>
            </w:rPr>
            <w:t>Sozialversicherungsnummer</w:t>
          </w:r>
        </w:sdtContent>
      </w:sdt>
    </w:p>
    <w:p w:rsidR="006C25B7" w:rsidRPr="00C11717" w:rsidRDefault="00AD44E5" w:rsidP="003329DC">
      <w:pPr>
        <w:tabs>
          <w:tab w:val="left" w:pos="4536"/>
        </w:tabs>
        <w:ind w:left="708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Krankenversicherungsnummer"/>
          <w:tag w:val="{{{ PERSONNELFILE.mapKeys.HR_PERSONNEL_HEALTHINSURANCENUMBER }}}"/>
          <w:id w:val="906807203"/>
          <w:placeholder>
            <w:docPart w:val="9D066840B51E45F2A09AA4D09042708A"/>
          </w:placeholder>
          <w:text/>
        </w:sdtPr>
        <w:sdtEndPr/>
        <w:sdtContent>
          <w:r w:rsidR="00C11717" w:rsidRPr="009A57FF">
            <w:rPr>
              <w:color w:val="7F7F7F" w:themeColor="text1" w:themeTint="80"/>
            </w:rPr>
            <w:t>Krankenversicherungsnummer</w:t>
          </w:r>
        </w:sdtContent>
      </w:sdt>
      <w:r w:rsidR="00C11717" w:rsidRPr="00B65ABA">
        <w:rPr>
          <w:color w:val="7F7F7F" w:themeColor="text1" w:themeTint="80"/>
        </w:rPr>
        <w:tab/>
        <w:t xml:space="preserve"> </w:t>
      </w:r>
      <w:r w:rsidR="00717767" w:rsidRPr="00C11717">
        <w:rPr>
          <w:b/>
        </w:rPr>
        <w:tab/>
      </w:r>
      <w:r w:rsidR="00A951B5" w:rsidRPr="00C11717">
        <w:rPr>
          <w:b/>
        </w:rPr>
        <w:t xml:space="preserve"> </w:t>
      </w:r>
    </w:p>
    <w:p w:rsidR="006C25B7" w:rsidRPr="00210D8A" w:rsidRDefault="00210D8A" w:rsidP="003329DC">
      <w:pPr>
        <w:tabs>
          <w:tab w:val="left" w:pos="4536"/>
        </w:tabs>
        <w:ind w:left="708"/>
        <w:rPr>
          <w:b/>
        </w:rPr>
      </w:pPr>
      <w:r w:rsidRPr="00210D8A">
        <w:rPr>
          <w:b/>
        </w:rPr>
        <w:t>3</w:t>
      </w:r>
      <w:r w:rsidR="00EA780A">
        <w:rPr>
          <w:b/>
        </w:rPr>
        <w:t>2</w:t>
      </w:r>
      <w:r w:rsidRPr="00210D8A">
        <w:rPr>
          <w:b/>
        </w:rPr>
        <w:t>0_payment_info</w:t>
      </w:r>
    </w:p>
    <w:p w:rsidR="00717767" w:rsidRPr="00B65ABA" w:rsidRDefault="00AD44E5" w:rsidP="003329DC">
      <w:pPr>
        <w:tabs>
          <w:tab w:val="left" w:pos="4536"/>
        </w:tabs>
        <w:ind w:left="708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Empfänger"/>
          <w:tag w:val="{{{ PERSONNELFILE.mapKeys.HR_PERSONNEL_PAYMENTRECIPIENT }}}"/>
          <w:id w:val="562995057"/>
          <w:placeholder>
            <w:docPart w:val="730166CC526B4371809B1750CF8A0AE5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Empfänger</w:t>
          </w:r>
        </w:sdtContent>
      </w:sdt>
      <w:r w:rsidR="009F35DF" w:rsidRPr="00B65ABA">
        <w:rPr>
          <w:color w:val="7F7F7F" w:themeColor="text1" w:themeTint="80"/>
        </w:rPr>
        <w:t xml:space="preserve"> </w:t>
      </w:r>
      <w:r w:rsidR="00717767" w:rsidRPr="00B65ABA">
        <w:rPr>
          <w:color w:val="7F7F7F" w:themeColor="text1" w:themeTint="80"/>
        </w:rPr>
        <w:tab/>
      </w:r>
      <w:r w:rsidR="00A951B5" w:rsidRPr="00B65ABA">
        <w:rPr>
          <w:color w:val="7F7F7F" w:themeColor="text1" w:themeTint="80"/>
        </w:rPr>
        <w:t xml:space="preserve"> </w:t>
      </w:r>
    </w:p>
    <w:p w:rsidR="00717767" w:rsidRPr="00B65ABA" w:rsidRDefault="00AD44E5" w:rsidP="003329DC">
      <w:pPr>
        <w:tabs>
          <w:tab w:val="left" w:pos="4536"/>
        </w:tabs>
        <w:ind w:left="708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Geldinstitut"/>
          <w:tag w:val="{{{ PERSONNELFILE.mapKeys.HR_PERSONNEL_BANK }}}"/>
          <w:id w:val="277071161"/>
          <w:placeholder>
            <w:docPart w:val="5D21D37DCDD5411693DB9908D4516EA2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Geldinstitut</w:t>
          </w:r>
        </w:sdtContent>
      </w:sdt>
      <w:r w:rsidR="009F35DF" w:rsidRPr="00B65ABA">
        <w:rPr>
          <w:color w:val="7F7F7F" w:themeColor="text1" w:themeTint="80"/>
        </w:rPr>
        <w:t xml:space="preserve"> </w:t>
      </w:r>
      <w:r w:rsidR="00717767" w:rsidRPr="00B65ABA">
        <w:rPr>
          <w:color w:val="7F7F7F" w:themeColor="text1" w:themeTint="80"/>
        </w:rPr>
        <w:tab/>
      </w:r>
      <w:r w:rsidR="00A951B5" w:rsidRPr="00B65ABA">
        <w:rPr>
          <w:color w:val="7F7F7F" w:themeColor="text1" w:themeTint="80"/>
        </w:rPr>
        <w:t xml:space="preserve"> </w:t>
      </w:r>
    </w:p>
    <w:p w:rsidR="003F3D32" w:rsidRPr="00B65ABA" w:rsidRDefault="00AD44E5" w:rsidP="003329DC">
      <w:pPr>
        <w:tabs>
          <w:tab w:val="left" w:pos="4536"/>
        </w:tabs>
        <w:ind w:left="708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IBAN"/>
          <w:tag w:val="{{{ PERSONNELFILE.mapKeys.HR_PERSONNEL_IBAN }}}"/>
          <w:id w:val="227507405"/>
          <w:placeholder>
            <w:docPart w:val="1C4E7CA02E264BA281B087D71DB9FDB9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IBAN</w:t>
          </w:r>
        </w:sdtContent>
      </w:sdt>
      <w:r w:rsidR="003F3D32" w:rsidRPr="00B65ABA">
        <w:rPr>
          <w:color w:val="7F7F7F" w:themeColor="text1" w:themeTint="80"/>
        </w:rPr>
        <w:t xml:space="preserve"> </w:t>
      </w:r>
    </w:p>
    <w:p w:rsidR="00EC6C11" w:rsidRDefault="00AD44E5" w:rsidP="003329DC">
      <w:pPr>
        <w:tabs>
          <w:tab w:val="left" w:pos="4536"/>
        </w:tabs>
        <w:ind w:left="708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Währung"/>
          <w:tag w:val="{{{ PERSONNELFILE.mapKeys.HR_PERSONNEL_CURRENCY }}}"/>
          <w:id w:val="338816027"/>
          <w:placeholder>
            <w:docPart w:val="C0C660A24AB643E8B63120919B21AC06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Währung</w:t>
          </w:r>
        </w:sdtContent>
      </w:sdt>
      <w:r w:rsidR="009F35DF" w:rsidRPr="00B65ABA">
        <w:rPr>
          <w:color w:val="7F7F7F" w:themeColor="text1" w:themeTint="80"/>
        </w:rPr>
        <w:t xml:space="preserve"> </w:t>
      </w:r>
    </w:p>
    <w:p w:rsidR="00717767" w:rsidRPr="00B65ABA" w:rsidRDefault="00AD44E5" w:rsidP="003329DC">
      <w:pPr>
        <w:tabs>
          <w:tab w:val="left" w:pos="4536"/>
        </w:tabs>
        <w:ind w:left="708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Zahlungsanweisungen"/>
          <w:tag w:val="{{{ PERSONNELFILE.mapKeys.HR_PERSONNEL_PAYMENTINSTRUCTIONS }}}"/>
          <w:id w:val="-119619860"/>
          <w:placeholder>
            <w:docPart w:val="A1909756B5AC4346928B8A874F715B62"/>
          </w:placeholder>
          <w:text/>
        </w:sdtPr>
        <w:sdtEndPr/>
        <w:sdtContent>
          <w:r w:rsidR="00EC6C11" w:rsidRPr="001E26BE">
            <w:rPr>
              <w:color w:val="7F7F7F" w:themeColor="text1" w:themeTint="80"/>
            </w:rPr>
            <w:t>Zahlungsanweisungen</w:t>
          </w:r>
        </w:sdtContent>
      </w:sdt>
      <w:r w:rsidR="00EC6C11" w:rsidRPr="00B65ABA">
        <w:rPr>
          <w:color w:val="7F7F7F" w:themeColor="text1" w:themeTint="80"/>
        </w:rPr>
        <w:tab/>
      </w:r>
      <w:r w:rsidR="00717767" w:rsidRPr="00B65ABA">
        <w:rPr>
          <w:color w:val="7F7F7F" w:themeColor="text1" w:themeTint="80"/>
        </w:rPr>
        <w:tab/>
      </w:r>
      <w:r w:rsidR="00A951B5" w:rsidRPr="00B65ABA">
        <w:rPr>
          <w:color w:val="7F7F7F" w:themeColor="text1" w:themeTint="80"/>
        </w:rPr>
        <w:t xml:space="preserve"> </w:t>
      </w:r>
    </w:p>
    <w:p w:rsidR="00BC52B0" w:rsidRPr="00B962A2" w:rsidRDefault="00AD44E5" w:rsidP="003329DC">
      <w:pPr>
        <w:tabs>
          <w:tab w:val="left" w:pos="4536"/>
        </w:tabs>
        <w:ind w:left="708"/>
        <w:rPr>
          <w:rStyle w:val="Platzhaltertext"/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Land"/>
          <w:tag w:val="{{{ PERSONNELFILE.mapKeys.HR_PERSONNEL_COUNTRY }}}"/>
          <w:id w:val="1398021304"/>
          <w:placeholder>
            <w:docPart w:val="F8F69A45792E4E9E95F0BC13FBE7166B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Land</w:t>
          </w:r>
        </w:sdtContent>
      </w:sdt>
      <w:r w:rsidR="009F35DF" w:rsidRPr="00B65ABA">
        <w:rPr>
          <w:rStyle w:val="Platzhaltertext"/>
          <w:color w:val="7F7F7F" w:themeColor="text1" w:themeTint="80"/>
        </w:rPr>
        <w:t xml:space="preserve"> </w:t>
      </w:r>
      <w:r w:rsidR="00717767" w:rsidRPr="00D56FF2">
        <w:rPr>
          <w:rStyle w:val="Platzhaltertext"/>
        </w:rPr>
        <w:tab/>
      </w:r>
      <w:r w:rsidR="00A951B5" w:rsidRPr="00D56FF2">
        <w:rPr>
          <w:rStyle w:val="Platzhaltertext"/>
        </w:rPr>
        <w:t xml:space="preserve"> </w:t>
      </w:r>
    </w:p>
    <w:p w:rsidR="00BC52B0" w:rsidRPr="003F449C" w:rsidRDefault="00715487" w:rsidP="003329DC">
      <w:pPr>
        <w:tabs>
          <w:tab w:val="left" w:pos="4536"/>
        </w:tabs>
        <w:ind w:left="708"/>
        <w:rPr>
          <w:b/>
        </w:rPr>
      </w:pPr>
      <w:r>
        <w:rPr>
          <w:b/>
        </w:rPr>
        <w:t>3</w:t>
      </w:r>
      <w:r w:rsidR="000724E1">
        <w:rPr>
          <w:b/>
        </w:rPr>
        <w:t>3</w:t>
      </w:r>
      <w:r w:rsidR="003F449C" w:rsidRPr="003F449C">
        <w:rPr>
          <w:b/>
        </w:rPr>
        <w:t>0_centralized_chronology</w:t>
      </w:r>
    </w:p>
    <w:p w:rsidR="00717767" w:rsidRPr="00B65ABA" w:rsidRDefault="00AD44E5" w:rsidP="003329DC">
      <w:pPr>
        <w:tabs>
          <w:tab w:val="left" w:pos="4536"/>
        </w:tabs>
        <w:ind w:left="708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Arbeitszeitregelung"/>
          <w:tag w:val="{{{ PERSONNELFILE.objKeys.HR_PERSONNEL_WORKSCHEDULE }}}"/>
          <w:id w:val="449828729"/>
          <w:placeholder>
            <w:docPart w:val="31335F1F38AD4721A0C849D7B16B2F3E"/>
          </w:placeholder>
          <w:text/>
        </w:sdtPr>
        <w:sdtEndPr/>
        <w:sdtContent>
          <w:r w:rsidR="00656990" w:rsidRPr="00955F14">
            <w:rPr>
              <w:color w:val="7F7F7F" w:themeColor="text1" w:themeTint="80"/>
            </w:rPr>
            <w:t>Arbeitszeitregelung</w:t>
          </w:r>
        </w:sdtContent>
      </w:sdt>
      <w:r w:rsidR="009F35DF" w:rsidRPr="00955F14">
        <w:rPr>
          <w:color w:val="7F7F7F" w:themeColor="text1" w:themeTint="80"/>
        </w:rPr>
        <w:t xml:space="preserve"> </w:t>
      </w:r>
      <w:r w:rsidR="00717767" w:rsidRPr="00B65ABA">
        <w:rPr>
          <w:color w:val="7F7F7F" w:themeColor="text1" w:themeTint="80"/>
        </w:rPr>
        <w:tab/>
      </w:r>
      <w:r w:rsidR="00A951B5" w:rsidRPr="00B65ABA">
        <w:rPr>
          <w:color w:val="7F7F7F" w:themeColor="text1" w:themeTint="80"/>
        </w:rPr>
        <w:t xml:space="preserve"> </w:t>
      </w:r>
    </w:p>
    <w:p w:rsidR="00774B68" w:rsidRPr="0075728A" w:rsidRDefault="00AD44E5" w:rsidP="00087030">
      <w:pPr>
        <w:tabs>
          <w:tab w:val="left" w:pos="4536"/>
        </w:tabs>
        <w:ind w:left="708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Urlaubstage pro Jahr"/>
          <w:tag w:val="{{{ PERSONNELFILE.mapKeys.HR_PERSONNEL_VACATIONQUOTA }}}"/>
          <w:id w:val="1661035300"/>
          <w:placeholder>
            <w:docPart w:val="522745C473284DAFBFC411100FF3B8E5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Urlaubstage pro Jahr</w:t>
          </w:r>
        </w:sdtContent>
      </w:sdt>
      <w:r w:rsidR="009F35DF" w:rsidRPr="00B65ABA">
        <w:rPr>
          <w:color w:val="7F7F7F" w:themeColor="text1" w:themeTint="80"/>
        </w:rPr>
        <w:t xml:space="preserve"> </w:t>
      </w:r>
      <w:r w:rsidR="00717767" w:rsidRPr="00B65ABA">
        <w:rPr>
          <w:color w:val="7F7F7F" w:themeColor="text1" w:themeTint="80"/>
        </w:rPr>
        <w:tab/>
      </w:r>
      <w:r w:rsidR="00A951B5" w:rsidRPr="00B65ABA">
        <w:rPr>
          <w:color w:val="7F7F7F" w:themeColor="text1" w:themeTint="80"/>
        </w:rPr>
        <w:t xml:space="preserve"> </w:t>
      </w:r>
      <w:r w:rsidR="00774B68" w:rsidRPr="00B65ABA">
        <w:rPr>
          <w:color w:val="7F7F7F" w:themeColor="text1" w:themeTint="80"/>
        </w:rPr>
        <w:tab/>
      </w:r>
      <w:r w:rsidR="00774B68" w:rsidRPr="00B65ABA">
        <w:rPr>
          <w:color w:val="7F7F7F" w:themeColor="text1" w:themeTint="80"/>
        </w:rPr>
        <w:tab/>
      </w:r>
    </w:p>
    <w:p w:rsidR="00774B68" w:rsidRDefault="00774B68" w:rsidP="00087030">
      <w:pPr>
        <w:tabs>
          <w:tab w:val="left" w:pos="4536"/>
        </w:tabs>
        <w:ind w:left="708"/>
        <w:rPr>
          <w:b/>
        </w:rPr>
      </w:pPr>
    </w:p>
    <w:p w:rsidR="00774B68" w:rsidRDefault="00774B68" w:rsidP="00087030">
      <w:pPr>
        <w:tabs>
          <w:tab w:val="left" w:pos="4536"/>
        </w:tabs>
        <w:ind w:left="708"/>
        <w:rPr>
          <w:b/>
        </w:rPr>
      </w:pPr>
    </w:p>
    <w:p w:rsidR="00774B68" w:rsidRDefault="00774B68" w:rsidP="00087030">
      <w:pPr>
        <w:tabs>
          <w:tab w:val="left" w:pos="4536"/>
        </w:tabs>
        <w:ind w:left="708"/>
        <w:rPr>
          <w:b/>
        </w:rPr>
      </w:pPr>
    </w:p>
    <w:p w:rsidR="00AE2757" w:rsidRDefault="00AE2757" w:rsidP="00087030">
      <w:pPr>
        <w:tabs>
          <w:tab w:val="left" w:pos="4536"/>
        </w:tabs>
        <w:ind w:left="708"/>
        <w:rPr>
          <w:b/>
        </w:rPr>
      </w:pPr>
    </w:p>
    <w:p w:rsidR="00AE2757" w:rsidRDefault="00AE2757" w:rsidP="00087030">
      <w:pPr>
        <w:tabs>
          <w:tab w:val="left" w:pos="4536"/>
        </w:tabs>
        <w:ind w:left="708"/>
        <w:rPr>
          <w:b/>
        </w:rPr>
      </w:pPr>
    </w:p>
    <w:p w:rsidR="00AE2757" w:rsidRDefault="00AE2757" w:rsidP="00087030">
      <w:pPr>
        <w:tabs>
          <w:tab w:val="left" w:pos="4536"/>
        </w:tabs>
        <w:ind w:left="708"/>
        <w:rPr>
          <w:b/>
        </w:rPr>
      </w:pPr>
    </w:p>
    <w:p w:rsidR="00AE2757" w:rsidRDefault="00AE2757" w:rsidP="00087030">
      <w:pPr>
        <w:tabs>
          <w:tab w:val="left" w:pos="4536"/>
        </w:tabs>
        <w:ind w:left="708"/>
        <w:rPr>
          <w:b/>
        </w:rPr>
      </w:pPr>
    </w:p>
    <w:p w:rsidR="00AE2757" w:rsidRDefault="00AE2757" w:rsidP="00087030">
      <w:pPr>
        <w:tabs>
          <w:tab w:val="left" w:pos="4536"/>
        </w:tabs>
        <w:ind w:left="708"/>
        <w:rPr>
          <w:b/>
        </w:rPr>
      </w:pPr>
    </w:p>
    <w:p w:rsidR="00AE2757" w:rsidRDefault="00AE2757" w:rsidP="00087030">
      <w:pPr>
        <w:tabs>
          <w:tab w:val="left" w:pos="4536"/>
        </w:tabs>
        <w:ind w:left="708"/>
        <w:rPr>
          <w:b/>
        </w:rPr>
      </w:pPr>
    </w:p>
    <w:p w:rsidR="00AE2757" w:rsidRDefault="00AE2757" w:rsidP="00087030">
      <w:pPr>
        <w:tabs>
          <w:tab w:val="left" w:pos="4536"/>
        </w:tabs>
        <w:ind w:left="708"/>
        <w:rPr>
          <w:b/>
        </w:rPr>
      </w:pPr>
    </w:p>
    <w:p w:rsidR="00AE2757" w:rsidRDefault="00AE2757" w:rsidP="00087030">
      <w:pPr>
        <w:tabs>
          <w:tab w:val="left" w:pos="4536"/>
        </w:tabs>
        <w:ind w:left="708"/>
        <w:rPr>
          <w:b/>
        </w:rPr>
      </w:pPr>
    </w:p>
    <w:p w:rsidR="00AE2757" w:rsidRDefault="00AE2757" w:rsidP="00087030">
      <w:pPr>
        <w:tabs>
          <w:tab w:val="left" w:pos="4536"/>
        </w:tabs>
        <w:ind w:left="708"/>
        <w:rPr>
          <w:b/>
        </w:rPr>
      </w:pPr>
    </w:p>
    <w:p w:rsidR="00AE2757" w:rsidRDefault="00AE2757" w:rsidP="00087030">
      <w:pPr>
        <w:tabs>
          <w:tab w:val="left" w:pos="4536"/>
        </w:tabs>
        <w:ind w:left="708"/>
        <w:rPr>
          <w:b/>
        </w:rPr>
      </w:pPr>
    </w:p>
    <w:p w:rsidR="00087030" w:rsidRPr="003F449C" w:rsidRDefault="00087030" w:rsidP="00A45339">
      <w:pPr>
        <w:tabs>
          <w:tab w:val="left" w:pos="4536"/>
        </w:tabs>
        <w:ind w:left="2126"/>
        <w:rPr>
          <w:b/>
        </w:rPr>
      </w:pPr>
      <w:r>
        <w:rPr>
          <w:b/>
        </w:rPr>
        <w:t>41</w:t>
      </w:r>
      <w:r w:rsidRPr="003F449C">
        <w:rPr>
          <w:b/>
        </w:rPr>
        <w:t>0_</w:t>
      </w:r>
      <w:r>
        <w:rPr>
          <w:b/>
        </w:rPr>
        <w:t>general</w:t>
      </w:r>
    </w:p>
    <w:p w:rsidR="00087030" w:rsidRPr="00B65ABA" w:rsidRDefault="00AD44E5" w:rsidP="00A45339">
      <w:pPr>
        <w:tabs>
          <w:tab w:val="left" w:pos="4536"/>
        </w:tabs>
        <w:ind w:left="2126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Vorgesetzter"/>
          <w:tag w:val="{{{ PERSONNELFILE.objKeys.HR_PERSONNEL_SUPERIOR }}}"/>
          <w:id w:val="1613083327"/>
          <w:placeholder>
            <w:docPart w:val="B8F2155B62FA4523BA43265A9CE70B4B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Vorgesetzter</w:t>
          </w:r>
        </w:sdtContent>
      </w:sdt>
      <w:r w:rsidR="00087030" w:rsidRPr="00B65ABA">
        <w:rPr>
          <w:color w:val="7F7F7F" w:themeColor="text1" w:themeTint="80"/>
        </w:rPr>
        <w:t xml:space="preserve"> </w:t>
      </w:r>
      <w:r w:rsidR="00087030" w:rsidRPr="00B65ABA">
        <w:rPr>
          <w:color w:val="7F7F7F" w:themeColor="text1" w:themeTint="80"/>
        </w:rPr>
        <w:tab/>
        <w:t xml:space="preserve"> </w:t>
      </w:r>
    </w:p>
    <w:p w:rsidR="00087030" w:rsidRPr="00954CF3" w:rsidRDefault="00AD44E5" w:rsidP="00A45339">
      <w:pPr>
        <w:tabs>
          <w:tab w:val="left" w:pos="4536"/>
        </w:tabs>
        <w:ind w:left="2126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Fachlich Verantwortlicher"/>
          <w:tag w:val="{{{ PERSONNELFILE.mapKeys.HR_PERSONNEL_MENTOR }}}"/>
          <w:id w:val="-1083600556"/>
          <w:placeholder>
            <w:docPart w:val="1D9B545434304C26A0AE7B1F732529D1"/>
          </w:placeholder>
          <w:text/>
        </w:sdtPr>
        <w:sdtEndPr/>
        <w:sdtContent>
          <w:r w:rsidR="00656990" w:rsidRPr="00954CF3">
            <w:rPr>
              <w:color w:val="7F7F7F" w:themeColor="text1" w:themeTint="80"/>
            </w:rPr>
            <w:t>Fachlich Verantwortlicher</w:t>
          </w:r>
        </w:sdtContent>
      </w:sdt>
    </w:p>
    <w:p w:rsidR="00AE2757" w:rsidRDefault="00AD44E5" w:rsidP="00A45339">
      <w:pPr>
        <w:tabs>
          <w:tab w:val="left" w:pos="4536"/>
        </w:tabs>
        <w:ind w:left="2126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Stellenbezeichnung"/>
          <w:tag w:val="{{{ PERSONNELFILE.objKeys.HR_PERSONNEL_JOBTITLE }}}"/>
          <w:id w:val="-1912842106"/>
          <w:placeholder>
            <w:docPart w:val="FA4A8DFD4C3C4F3391E74DEE70AFD7C7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Stellenbezeichnung</w:t>
          </w:r>
        </w:sdtContent>
      </w:sdt>
    </w:p>
    <w:p w:rsidR="00AE2757" w:rsidRDefault="00AD44E5" w:rsidP="00A45339">
      <w:pPr>
        <w:tabs>
          <w:tab w:val="left" w:pos="4536"/>
        </w:tabs>
        <w:ind w:left="2126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Standort"/>
          <w:tag w:val="{{{ PERSONNELFILE.objKeys.HR_PERSONNEL_LOCATION }}}"/>
          <w:id w:val="2017807017"/>
          <w:placeholder>
            <w:docPart w:val="BAED05DDDA034D158D19A9FF38E3B942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Standort</w:t>
          </w:r>
        </w:sdtContent>
      </w:sdt>
    </w:p>
    <w:p w:rsidR="00AE2757" w:rsidRPr="00954CF3" w:rsidRDefault="00AD44E5" w:rsidP="00A45339">
      <w:pPr>
        <w:tabs>
          <w:tab w:val="left" w:pos="4536"/>
        </w:tabs>
        <w:ind w:left="2126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Organisation"/>
          <w:tag w:val="{{{ PERSONNELFILE.objKeys.HR_PERSONNEL_COMPANY }}}"/>
          <w:id w:val="1519893619"/>
          <w:placeholder>
            <w:docPart w:val="79385B7750EF4C108F3E05264BC19618"/>
          </w:placeholder>
          <w:text/>
        </w:sdtPr>
        <w:sdtEndPr/>
        <w:sdtContent>
          <w:r w:rsidR="00164DBA" w:rsidRPr="00954CF3">
            <w:rPr>
              <w:color w:val="7F7F7F" w:themeColor="text1" w:themeTint="80"/>
            </w:rPr>
            <w:t>Organisation</w:t>
          </w:r>
        </w:sdtContent>
      </w:sdt>
    </w:p>
    <w:p w:rsidR="00AA6439" w:rsidRPr="00B65ABA" w:rsidRDefault="00AD44E5" w:rsidP="00A45339">
      <w:pPr>
        <w:tabs>
          <w:tab w:val="left" w:pos="4536"/>
        </w:tabs>
        <w:ind w:left="2126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Bereich"/>
          <w:tag w:val="{{{ PERSONNELFILE.objKeys.HR_PERSONNEL_DIVISION }}}"/>
          <w:id w:val="2056661130"/>
          <w:placeholder>
            <w:docPart w:val="256598CFA9E84E668C567B6CC51F90A1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Bereich</w:t>
          </w:r>
        </w:sdtContent>
      </w:sdt>
      <w:r w:rsidR="00AA6439" w:rsidRPr="00B65ABA">
        <w:rPr>
          <w:color w:val="7F7F7F" w:themeColor="text1" w:themeTint="80"/>
        </w:rPr>
        <w:t xml:space="preserve"> </w:t>
      </w:r>
      <w:r w:rsidR="00AA6439" w:rsidRPr="00B65ABA">
        <w:rPr>
          <w:color w:val="7F7F7F" w:themeColor="text1" w:themeTint="80"/>
        </w:rPr>
        <w:tab/>
        <w:t xml:space="preserve"> </w:t>
      </w:r>
    </w:p>
    <w:p w:rsidR="00132E46" w:rsidRDefault="00AD44E5" w:rsidP="00A45339">
      <w:pPr>
        <w:tabs>
          <w:tab w:val="left" w:pos="4536"/>
        </w:tabs>
        <w:ind w:left="2126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Abteilung"/>
          <w:tag w:val="{{{ PERSONNELFILE.objKeys.HR_PERSONNEL_DEPARTMENT }}}"/>
          <w:id w:val="1978174845"/>
          <w:placeholder>
            <w:docPart w:val="DEF4C25E384A437CB574804F565D692C"/>
          </w:placeholder>
          <w:text/>
        </w:sdtPr>
        <w:sdtEndPr/>
        <w:sdtContent>
          <w:r w:rsidR="00656990">
            <w:rPr>
              <w:color w:val="7F7F7F" w:themeColor="text1" w:themeTint="80"/>
            </w:rPr>
            <w:t>Abteilung</w:t>
          </w:r>
        </w:sdtContent>
      </w:sdt>
    </w:p>
    <w:p w:rsidR="00164DBA" w:rsidRPr="00B65ABA" w:rsidRDefault="00AD44E5" w:rsidP="00A45339">
      <w:pPr>
        <w:tabs>
          <w:tab w:val="left" w:pos="4536"/>
        </w:tabs>
        <w:ind w:left="2126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Team"/>
          <w:tag w:val="{{{ PERSONNELFILE.objKeys.HR_PERSONNEL_TEAM }}}"/>
          <w:id w:val="-2118974781"/>
          <w:placeholder>
            <w:docPart w:val="39A53DD5BCD04E39BBFB42C463649C62"/>
          </w:placeholder>
          <w:text/>
        </w:sdtPr>
        <w:sdtEndPr/>
        <w:sdtContent>
          <w:r w:rsidR="00164DBA">
            <w:rPr>
              <w:color w:val="7F7F7F" w:themeColor="text1" w:themeTint="80"/>
            </w:rPr>
            <w:t>Team</w:t>
          </w:r>
        </w:sdtContent>
      </w:sdt>
      <w:r w:rsidR="00164DBA" w:rsidRPr="00B65ABA">
        <w:rPr>
          <w:color w:val="7F7F7F" w:themeColor="text1" w:themeTint="80"/>
        </w:rPr>
        <w:t xml:space="preserve"> </w:t>
      </w:r>
      <w:r w:rsidR="00164DBA" w:rsidRPr="00B65ABA">
        <w:rPr>
          <w:color w:val="7F7F7F" w:themeColor="text1" w:themeTint="80"/>
        </w:rPr>
        <w:tab/>
        <w:t xml:space="preserve"> </w:t>
      </w:r>
    </w:p>
    <w:p w:rsidR="00AE2757" w:rsidRPr="00954CF3" w:rsidRDefault="00AD44E5" w:rsidP="00A45339">
      <w:pPr>
        <w:tabs>
          <w:tab w:val="left" w:pos="4536"/>
        </w:tabs>
        <w:ind w:left="2126"/>
        <w:rPr>
          <w:color w:val="7F7F7F" w:themeColor="text1" w:themeTint="80"/>
        </w:rPr>
      </w:pPr>
      <w:sdt>
        <w:sdtPr>
          <w:rPr>
            <w:color w:val="7F7F7F" w:themeColor="text1" w:themeTint="80"/>
          </w:rPr>
          <w:alias w:val="[Personalakte] Sicherheitsstufe"/>
          <w:tag w:val="{{{ PERSONNELFILE.objKeys.HR_PERSONNEL_SECURITYCLEARANCE }}}"/>
          <w:id w:val="1012182531"/>
          <w:placeholder>
            <w:docPart w:val="32E1AA153A814A62BC4B5E5F3F6087C8"/>
          </w:placeholder>
          <w:text/>
        </w:sdtPr>
        <w:sdtEndPr/>
        <w:sdtContent>
          <w:r w:rsidR="00164DBA" w:rsidRPr="00954CF3">
            <w:rPr>
              <w:color w:val="7F7F7F" w:themeColor="text1" w:themeTint="80"/>
            </w:rPr>
            <w:t>Sicherheitsstufe</w:t>
          </w:r>
        </w:sdtContent>
      </w:sdt>
    </w:p>
    <w:p w:rsidR="00444055" w:rsidRPr="00774B68" w:rsidRDefault="00444055" w:rsidP="00444055">
      <w:pPr>
        <w:tabs>
          <w:tab w:val="left" w:pos="4536"/>
        </w:tabs>
        <w:ind w:left="2126"/>
        <w:rPr>
          <w:color w:val="7F7F7F" w:themeColor="text1" w:themeTint="80"/>
        </w:rPr>
        <w:sectPr w:rsidR="00444055" w:rsidRPr="00774B68" w:rsidSect="0099331F">
          <w:headerReference w:type="default" r:id="rId7"/>
          <w:pgSz w:w="11906" w:h="16838" w:code="9"/>
          <w:pgMar w:top="0" w:right="0" w:bottom="0" w:left="0" w:header="0" w:footer="0" w:gutter="0"/>
          <w:paperSrc w:other="257"/>
          <w:cols w:num="2" w:space="708"/>
          <w:docGrid w:linePitch="360"/>
        </w:sectPr>
      </w:pPr>
    </w:p>
    <w:p w:rsidR="00444055" w:rsidRPr="00774B68" w:rsidRDefault="00444055" w:rsidP="00444055">
      <w:pPr>
        <w:tabs>
          <w:tab w:val="left" w:pos="4536"/>
        </w:tabs>
        <w:ind w:left="2126"/>
        <w:rPr>
          <w:color w:val="7F7F7F" w:themeColor="text1" w:themeTint="80"/>
        </w:rPr>
        <w:sectPr w:rsidR="00444055" w:rsidRPr="00774B68" w:rsidSect="003329DC">
          <w:headerReference w:type="default" r:id="rId8"/>
          <w:pgSz w:w="11906" w:h="16838" w:code="9"/>
          <w:pgMar w:top="0" w:right="0" w:bottom="0" w:left="0" w:header="0" w:footer="0" w:gutter="0"/>
          <w:cols w:num="2" w:space="708"/>
          <w:docGrid w:linePitch="360"/>
        </w:sectPr>
      </w:pPr>
    </w:p>
    <w:p w:rsidR="00444055" w:rsidRPr="0099331F" w:rsidRDefault="00444055" w:rsidP="0099331F">
      <w:pPr>
        <w:tabs>
          <w:tab w:val="left" w:pos="1273"/>
        </w:tabs>
        <w:rPr>
          <w:sz w:val="18"/>
          <w:szCs w:val="18"/>
        </w:rPr>
      </w:pPr>
    </w:p>
    <w:sectPr w:rsidR="00444055" w:rsidRPr="0099331F" w:rsidSect="00A951B5">
      <w:headerReference w:type="default" r:id="rId9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4E5" w:rsidRDefault="00AD44E5" w:rsidP="00A951B5">
      <w:pPr>
        <w:spacing w:after="0" w:line="240" w:lineRule="auto"/>
      </w:pPr>
      <w:r>
        <w:separator/>
      </w:r>
    </w:p>
  </w:endnote>
  <w:endnote w:type="continuationSeparator" w:id="0">
    <w:p w:rsidR="00AD44E5" w:rsidRDefault="00AD44E5" w:rsidP="00A95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4E5" w:rsidRDefault="00AD44E5" w:rsidP="00A951B5">
      <w:pPr>
        <w:spacing w:after="0" w:line="240" w:lineRule="auto"/>
      </w:pPr>
      <w:r>
        <w:separator/>
      </w:r>
    </w:p>
  </w:footnote>
  <w:footnote w:type="continuationSeparator" w:id="0">
    <w:p w:rsidR="00AD44E5" w:rsidRDefault="00AD44E5" w:rsidP="00A95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55" w:rsidRDefault="00444055" w:rsidP="004A7892">
    <w:pPr>
      <w:pStyle w:val="Kopfzeile"/>
      <w:jc w:val="both"/>
    </w:pPr>
    <w:r w:rsidRPr="00D56FF2">
      <w:rPr>
        <w:noProof/>
        <w:lang w:eastAsia="de-DE"/>
      </w:rPr>
      <w:drawing>
        <wp:anchor distT="0" distB="0" distL="114300" distR="114300" simplePos="0" relativeHeight="251670528" behindDoc="1" locked="0" layoutInCell="1" allowOverlap="1" wp14:anchorId="27C3231A" wp14:editId="04266A73">
          <wp:simplePos x="0" y="0"/>
          <wp:positionH relativeFrom="column">
            <wp:posOffset>-962025</wp:posOffset>
          </wp:positionH>
          <wp:positionV relativeFrom="paragraph">
            <wp:posOffset>0</wp:posOffset>
          </wp:positionV>
          <wp:extent cx="8547063" cy="1905000"/>
          <wp:effectExtent l="0" t="0" r="6985" b="0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47063" cy="1905000"/>
                  </a:xfrm>
                  <a:prstGeom prst="rect">
                    <a:avLst/>
                  </a:prstGeom>
                  <a:effectLst>
                    <a:reflection endPos="0" dist="508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55" w:rsidRDefault="00444055" w:rsidP="004A7892">
    <w:pPr>
      <w:pStyle w:val="Kopfzeile"/>
      <w:jc w:val="both"/>
    </w:pPr>
    <w:r w:rsidRPr="00D56FF2">
      <w:rPr>
        <w:noProof/>
        <w:lang w:eastAsia="de-DE"/>
      </w:rPr>
      <w:drawing>
        <wp:anchor distT="0" distB="0" distL="114300" distR="114300" simplePos="0" relativeHeight="251672576" behindDoc="1" locked="0" layoutInCell="1" allowOverlap="1" wp14:anchorId="27C3231A" wp14:editId="04266A73">
          <wp:simplePos x="0" y="0"/>
          <wp:positionH relativeFrom="column">
            <wp:posOffset>-962025</wp:posOffset>
          </wp:positionH>
          <wp:positionV relativeFrom="paragraph">
            <wp:posOffset>0</wp:posOffset>
          </wp:positionV>
          <wp:extent cx="8547063" cy="1905000"/>
          <wp:effectExtent l="0" t="0" r="6985" b="0"/>
          <wp:wrapNone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47063" cy="1905000"/>
                  </a:xfrm>
                  <a:prstGeom prst="rect">
                    <a:avLst/>
                  </a:prstGeom>
                  <a:effectLst>
                    <a:reflection endPos="0" dist="508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1B5" w:rsidRDefault="004A7892" w:rsidP="004A7892">
    <w:pPr>
      <w:pStyle w:val="Kopfzeile"/>
      <w:jc w:val="both"/>
    </w:pPr>
    <w:r w:rsidRPr="00D56FF2"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-962025</wp:posOffset>
          </wp:positionH>
          <wp:positionV relativeFrom="paragraph">
            <wp:posOffset>0</wp:posOffset>
          </wp:positionV>
          <wp:extent cx="8547063" cy="1905000"/>
          <wp:effectExtent l="0" t="0" r="698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47063" cy="1905000"/>
                  </a:xfrm>
                  <a:prstGeom prst="rect">
                    <a:avLst/>
                  </a:prstGeom>
                  <a:effectLst>
                    <a:reflection endPos="0" dist="508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D32"/>
    <w:rsid w:val="00027E73"/>
    <w:rsid w:val="00031890"/>
    <w:rsid w:val="000346A2"/>
    <w:rsid w:val="000724E1"/>
    <w:rsid w:val="00084EDE"/>
    <w:rsid w:val="00087030"/>
    <w:rsid w:val="00092633"/>
    <w:rsid w:val="000E6C69"/>
    <w:rsid w:val="00112271"/>
    <w:rsid w:val="00124323"/>
    <w:rsid w:val="00132E46"/>
    <w:rsid w:val="001577C1"/>
    <w:rsid w:val="001628A0"/>
    <w:rsid w:val="00164DBA"/>
    <w:rsid w:val="001857A9"/>
    <w:rsid w:val="001B269B"/>
    <w:rsid w:val="001D191E"/>
    <w:rsid w:val="001E26BE"/>
    <w:rsid w:val="001E6F28"/>
    <w:rsid w:val="001F09BB"/>
    <w:rsid w:val="001F5907"/>
    <w:rsid w:val="00210D8A"/>
    <w:rsid w:val="002214B6"/>
    <w:rsid w:val="002339BE"/>
    <w:rsid w:val="00234596"/>
    <w:rsid w:val="00235A55"/>
    <w:rsid w:val="002455E1"/>
    <w:rsid w:val="002633D8"/>
    <w:rsid w:val="00264A47"/>
    <w:rsid w:val="00281B84"/>
    <w:rsid w:val="002938AA"/>
    <w:rsid w:val="002A1652"/>
    <w:rsid w:val="002B3E35"/>
    <w:rsid w:val="002C2671"/>
    <w:rsid w:val="002D2F60"/>
    <w:rsid w:val="002E0E01"/>
    <w:rsid w:val="003012F8"/>
    <w:rsid w:val="003169BD"/>
    <w:rsid w:val="00321331"/>
    <w:rsid w:val="00332352"/>
    <w:rsid w:val="003329DC"/>
    <w:rsid w:val="00342D95"/>
    <w:rsid w:val="00382EC4"/>
    <w:rsid w:val="003944FD"/>
    <w:rsid w:val="003A20A6"/>
    <w:rsid w:val="003A335F"/>
    <w:rsid w:val="003B0F85"/>
    <w:rsid w:val="003C4A52"/>
    <w:rsid w:val="003C4D45"/>
    <w:rsid w:val="003D4DC1"/>
    <w:rsid w:val="003F1B99"/>
    <w:rsid w:val="003F3D32"/>
    <w:rsid w:val="003F449C"/>
    <w:rsid w:val="004163A6"/>
    <w:rsid w:val="0044048A"/>
    <w:rsid w:val="00444055"/>
    <w:rsid w:val="00444A4E"/>
    <w:rsid w:val="00482830"/>
    <w:rsid w:val="0049638F"/>
    <w:rsid w:val="004A7892"/>
    <w:rsid w:val="004B4444"/>
    <w:rsid w:val="004C0882"/>
    <w:rsid w:val="004D424B"/>
    <w:rsid w:val="004F3F39"/>
    <w:rsid w:val="00535020"/>
    <w:rsid w:val="00535B78"/>
    <w:rsid w:val="00561BCC"/>
    <w:rsid w:val="005651C2"/>
    <w:rsid w:val="00586930"/>
    <w:rsid w:val="005A454D"/>
    <w:rsid w:val="005C18DF"/>
    <w:rsid w:val="005C214A"/>
    <w:rsid w:val="005F0D27"/>
    <w:rsid w:val="005F31ED"/>
    <w:rsid w:val="00621AF6"/>
    <w:rsid w:val="00640AE6"/>
    <w:rsid w:val="00656990"/>
    <w:rsid w:val="0066075A"/>
    <w:rsid w:val="006937FD"/>
    <w:rsid w:val="006A5BAA"/>
    <w:rsid w:val="006C25B7"/>
    <w:rsid w:val="006C3251"/>
    <w:rsid w:val="006D24EF"/>
    <w:rsid w:val="006D2871"/>
    <w:rsid w:val="00713E08"/>
    <w:rsid w:val="00715487"/>
    <w:rsid w:val="00717767"/>
    <w:rsid w:val="0075728A"/>
    <w:rsid w:val="0076153F"/>
    <w:rsid w:val="0076204C"/>
    <w:rsid w:val="00774B68"/>
    <w:rsid w:val="007861D2"/>
    <w:rsid w:val="007A08A8"/>
    <w:rsid w:val="007E3F79"/>
    <w:rsid w:val="007E583B"/>
    <w:rsid w:val="00806C74"/>
    <w:rsid w:val="008646D1"/>
    <w:rsid w:val="00893E92"/>
    <w:rsid w:val="008D6AEA"/>
    <w:rsid w:val="00916523"/>
    <w:rsid w:val="009410E5"/>
    <w:rsid w:val="0095348B"/>
    <w:rsid w:val="00954CF3"/>
    <w:rsid w:val="00955F14"/>
    <w:rsid w:val="00973EB9"/>
    <w:rsid w:val="0099331F"/>
    <w:rsid w:val="009A57FF"/>
    <w:rsid w:val="009A76D0"/>
    <w:rsid w:val="009D3F66"/>
    <w:rsid w:val="009E16BA"/>
    <w:rsid w:val="009F35DF"/>
    <w:rsid w:val="00A033B1"/>
    <w:rsid w:val="00A41C20"/>
    <w:rsid w:val="00A45339"/>
    <w:rsid w:val="00A6421F"/>
    <w:rsid w:val="00A751E3"/>
    <w:rsid w:val="00A951B5"/>
    <w:rsid w:val="00AA6439"/>
    <w:rsid w:val="00AC7002"/>
    <w:rsid w:val="00AD44E5"/>
    <w:rsid w:val="00AE2757"/>
    <w:rsid w:val="00AF3D14"/>
    <w:rsid w:val="00B119C8"/>
    <w:rsid w:val="00B11B85"/>
    <w:rsid w:val="00B65ABA"/>
    <w:rsid w:val="00B774EC"/>
    <w:rsid w:val="00B81C5E"/>
    <w:rsid w:val="00B962A2"/>
    <w:rsid w:val="00BC52B0"/>
    <w:rsid w:val="00BC682B"/>
    <w:rsid w:val="00BD1B69"/>
    <w:rsid w:val="00C11717"/>
    <w:rsid w:val="00C17033"/>
    <w:rsid w:val="00C21EB0"/>
    <w:rsid w:val="00C41A21"/>
    <w:rsid w:val="00C47ACF"/>
    <w:rsid w:val="00C50C5B"/>
    <w:rsid w:val="00C62969"/>
    <w:rsid w:val="00CB26E4"/>
    <w:rsid w:val="00CC1E9C"/>
    <w:rsid w:val="00D14E31"/>
    <w:rsid w:val="00D56FF2"/>
    <w:rsid w:val="00DA08B5"/>
    <w:rsid w:val="00DB01C1"/>
    <w:rsid w:val="00DB4936"/>
    <w:rsid w:val="00E0074B"/>
    <w:rsid w:val="00E07929"/>
    <w:rsid w:val="00E164A6"/>
    <w:rsid w:val="00E65115"/>
    <w:rsid w:val="00E66CCD"/>
    <w:rsid w:val="00E734B6"/>
    <w:rsid w:val="00E762DD"/>
    <w:rsid w:val="00E9737A"/>
    <w:rsid w:val="00EA0E8D"/>
    <w:rsid w:val="00EA780A"/>
    <w:rsid w:val="00EC1050"/>
    <w:rsid w:val="00EC6C11"/>
    <w:rsid w:val="00F13BFF"/>
    <w:rsid w:val="00F3409D"/>
    <w:rsid w:val="00F462D3"/>
    <w:rsid w:val="00F560AC"/>
    <w:rsid w:val="00F67C5B"/>
    <w:rsid w:val="00FB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1A0AD"/>
  <w15:chartTrackingRefBased/>
  <w15:docId w15:val="{3AFCAD9D-6AEA-4E74-9593-81B4F979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13BFF"/>
    <w:rPr>
      <w:color w:val="808080"/>
    </w:rPr>
  </w:style>
  <w:style w:type="paragraph" w:styleId="StandardWeb">
    <w:name w:val="Normal (Web)"/>
    <w:basedOn w:val="Standard"/>
    <w:uiPriority w:val="99"/>
    <w:unhideWhenUsed/>
    <w:rsid w:val="001D1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A951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51B5"/>
  </w:style>
  <w:style w:type="paragraph" w:styleId="Fuzeile">
    <w:name w:val="footer"/>
    <w:basedOn w:val="Standard"/>
    <w:link w:val="FuzeileZchn"/>
    <w:uiPriority w:val="99"/>
    <w:unhideWhenUsed/>
    <w:rsid w:val="00A951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51B5"/>
  </w:style>
  <w:style w:type="paragraph" w:styleId="KeinLeerraum">
    <w:name w:val="No Spacing"/>
    <w:uiPriority w:val="1"/>
    <w:qFormat/>
    <w:rsid w:val="00AC70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0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sbachn\Desktop\Business%20Solution%20Contract%20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40CB3366464EF0BFC97209553FB8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4A50C3-BA1A-4887-83BC-2B2EF256D924}"/>
      </w:docPartPr>
      <w:docPartBody>
        <w:p w:rsidR="001E3D09" w:rsidRDefault="0080336C">
          <w:pPr>
            <w:pStyle w:val="A640CB3366464EF0BFC97209553FB8F9"/>
          </w:pPr>
          <w:r w:rsidRPr="005F0D27">
            <w:rPr>
              <w:rStyle w:val="Platzhaltertext"/>
            </w:rPr>
            <w:t>Vertragskategorie</w:t>
          </w:r>
        </w:p>
      </w:docPartBody>
    </w:docPart>
    <w:docPart>
      <w:docPartPr>
        <w:name w:val="AF932C8D1EFA4BB5AAED7832E13AD9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3897C64-84C5-4673-BC4C-53E8AD1EF69F}"/>
      </w:docPartPr>
      <w:docPartBody>
        <w:p w:rsidR="001E3D09" w:rsidRDefault="0080336C">
          <w:pPr>
            <w:pStyle w:val="AF932C8D1EFA4BB5AAED7832E13AD9DE"/>
          </w:pPr>
          <w:r>
            <w:rPr>
              <w:rStyle w:val="Platzhaltertext"/>
            </w:rPr>
            <w:t>Vertragstyp</w:t>
          </w:r>
        </w:p>
      </w:docPartBody>
    </w:docPart>
    <w:docPart>
      <w:docPartPr>
        <w:name w:val="B07B351A642C4474AD8CB73F682DC52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C9759E-2B0F-4B1A-AED8-0907ED40473F}"/>
      </w:docPartPr>
      <w:docPartBody>
        <w:p w:rsidR="001E3D09" w:rsidRDefault="0080336C">
          <w:pPr>
            <w:pStyle w:val="B07B351A642C4474AD8CB73F682DC521"/>
          </w:pPr>
          <w:r>
            <w:rPr>
              <w:rStyle w:val="Platzhaltertext"/>
            </w:rPr>
            <w:t>Verhältnis</w:t>
          </w:r>
        </w:p>
      </w:docPartBody>
    </w:docPart>
    <w:docPart>
      <w:docPartPr>
        <w:name w:val="5BD86B342CCB42C18921432BC46290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7E828C-4C19-4FB3-819E-19C0733EC42F}"/>
      </w:docPartPr>
      <w:docPartBody>
        <w:p w:rsidR="001E3D09" w:rsidRDefault="0080336C">
          <w:pPr>
            <w:pStyle w:val="5BD86B342CCB42C18921432BC46290DC"/>
          </w:pPr>
          <w:r>
            <w:rPr>
              <w:rStyle w:val="Platzhaltertext"/>
            </w:rPr>
            <w:t>Risikoklassifizierung</w:t>
          </w:r>
        </w:p>
      </w:docPartBody>
    </w:docPart>
    <w:docPart>
      <w:docPartPr>
        <w:name w:val="9870C8B1F1AC4950A9EC98315172F9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8CA656-5CF5-4C5A-9174-F35B1FC7D835}"/>
      </w:docPartPr>
      <w:docPartBody>
        <w:p w:rsidR="001E3D09" w:rsidRDefault="0080336C">
          <w:pPr>
            <w:pStyle w:val="9870C8B1F1AC4950A9EC98315172F932"/>
          </w:pPr>
          <w:r>
            <w:rPr>
              <w:rStyle w:val="Platzhaltertext"/>
            </w:rPr>
            <w:t>Ablageort</w:t>
          </w:r>
        </w:p>
      </w:docPartBody>
    </w:docPart>
    <w:docPart>
      <w:docPartPr>
        <w:name w:val="ECFD2D2F34DF4A76BAF37F9CE540FB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0FD60B-271C-4542-B1D6-283E56EB113D}"/>
      </w:docPartPr>
      <w:docPartBody>
        <w:p w:rsidR="001E3D09" w:rsidRDefault="0080336C">
          <w:pPr>
            <w:pStyle w:val="ECFD2D2F34DF4A76BAF37F9CE540FB6A"/>
          </w:pPr>
          <w:r w:rsidRPr="00E762DD">
            <w:rPr>
              <w:rStyle w:val="Platzhaltertext"/>
            </w:rPr>
            <w:t>Firma</w:t>
          </w:r>
        </w:p>
      </w:docPartBody>
    </w:docPart>
    <w:docPart>
      <w:docPartPr>
        <w:name w:val="15699F2988C8477C9F265BCB73D992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60502E-3ECC-4AE5-8347-352EA7EDFAA8}"/>
      </w:docPartPr>
      <w:docPartBody>
        <w:p w:rsidR="001E3D09" w:rsidRDefault="0080336C">
          <w:pPr>
            <w:pStyle w:val="15699F2988C8477C9F265BCB73D99222"/>
          </w:pPr>
          <w:r w:rsidRPr="00E762DD">
            <w:rPr>
              <w:rStyle w:val="Platzhaltertext"/>
            </w:rPr>
            <w:t>Firmenname</w:t>
          </w:r>
        </w:p>
      </w:docPartBody>
    </w:docPart>
    <w:docPart>
      <w:docPartPr>
        <w:name w:val="C6B877AF1E2C494D8AE22B918B28CB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458D14-3D44-42E3-A923-847C7CB05FCE}"/>
      </w:docPartPr>
      <w:docPartBody>
        <w:p w:rsidR="001E3D09" w:rsidRDefault="0080336C">
          <w:pPr>
            <w:pStyle w:val="C6B877AF1E2C494D8AE22B918B28CBCF"/>
          </w:pPr>
          <w:r w:rsidRPr="00E07929">
            <w:rPr>
              <w:rStyle w:val="Platzhaltertext"/>
            </w:rPr>
            <w:t>Vertragsnummer</w:t>
          </w:r>
        </w:p>
      </w:docPartBody>
    </w:docPart>
    <w:docPart>
      <w:docPartPr>
        <w:name w:val="FA0F2DB28C9F4C17B13EC41961B56D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089571-794F-4A40-BCFA-EA9448D2FE70}"/>
      </w:docPartPr>
      <w:docPartBody>
        <w:p w:rsidR="001E3D09" w:rsidRDefault="0080336C">
          <w:pPr>
            <w:pStyle w:val="FA0F2DB28C9F4C17B13EC41961B56D63"/>
          </w:pPr>
          <w:r w:rsidRPr="00916523">
            <w:rPr>
              <w:rStyle w:val="Platzhaltertext"/>
            </w:rPr>
            <w:t>Externe Vertragsnummer</w:t>
          </w:r>
        </w:p>
      </w:docPartBody>
    </w:docPart>
    <w:docPart>
      <w:docPartPr>
        <w:name w:val="4B439C84D4B942BB8A566040AC7D09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5FD622-201B-43EA-B552-C7AC324147D6}"/>
      </w:docPartPr>
      <w:docPartBody>
        <w:p w:rsidR="001E3D09" w:rsidRDefault="0080336C">
          <w:pPr>
            <w:pStyle w:val="4B439C84D4B942BB8A566040AC7D09F5"/>
          </w:pPr>
          <w:r w:rsidRPr="002633D8">
            <w:rPr>
              <w:rStyle w:val="Platzhaltertext"/>
            </w:rPr>
            <w:t>Verantwortlicher</w:t>
          </w:r>
        </w:p>
      </w:docPartBody>
    </w:docPart>
    <w:docPart>
      <w:docPartPr>
        <w:name w:val="47452496C57F405B918F4B23CECD0A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2F70B3-9456-4D78-B4F9-1C7D1D0903BB}"/>
      </w:docPartPr>
      <w:docPartBody>
        <w:p w:rsidR="001E3D09" w:rsidRDefault="0080336C">
          <w:pPr>
            <w:pStyle w:val="47452496C57F405B918F4B23CECD0AE2"/>
          </w:pPr>
          <w:r w:rsidRPr="002633D8">
            <w:rPr>
              <w:rStyle w:val="Platzhaltertext"/>
            </w:rPr>
            <w:t>Abteilung</w:t>
          </w:r>
        </w:p>
      </w:docPartBody>
    </w:docPart>
    <w:docPart>
      <w:docPartPr>
        <w:name w:val="047081B85DEC4965994CE063E5305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992AEA-1B58-4C67-87CD-A15F29C2B6E9}"/>
      </w:docPartPr>
      <w:docPartBody>
        <w:p w:rsidR="001E3D09" w:rsidRDefault="0080336C">
          <w:pPr>
            <w:pStyle w:val="047081B85DEC4965994CE063E5305F4A"/>
          </w:pPr>
          <w:r w:rsidRPr="0049638F">
            <w:rPr>
              <w:rStyle w:val="Platzhaltertext"/>
            </w:rPr>
            <w:t>Kostenstelle</w:t>
          </w:r>
          <w:r>
            <w:rPr>
              <w:rStyle w:val="Platzhaltertext"/>
            </w:rPr>
            <w:t xml:space="preserve"> Nr</w:t>
          </w:r>
        </w:p>
      </w:docPartBody>
    </w:docPart>
    <w:docPart>
      <w:docPartPr>
        <w:name w:val="935B2D2E2DFA48FE85CE677BF034F0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0ACB16-91FF-4C02-8DD8-5C17649893B1}"/>
      </w:docPartPr>
      <w:docPartBody>
        <w:p w:rsidR="001E3D09" w:rsidRDefault="0080336C">
          <w:pPr>
            <w:pStyle w:val="935B2D2E2DFA48FE85CE677BF034F0EF"/>
          </w:pPr>
          <w:r w:rsidRPr="0049638F">
            <w:rPr>
              <w:rStyle w:val="Platzhaltertext"/>
            </w:rPr>
            <w:t>Kostenstelle</w:t>
          </w:r>
          <w:r>
            <w:rPr>
              <w:rStyle w:val="Platzhaltertext"/>
            </w:rPr>
            <w:t xml:space="preserve"> Bezeichnung</w:t>
          </w:r>
        </w:p>
      </w:docPartBody>
    </w:docPart>
    <w:docPart>
      <w:docPartPr>
        <w:name w:val="E685FA1B25084A7FABD9DF52D83B69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ADC520-19EC-4280-8E59-E5B1887644D4}"/>
      </w:docPartPr>
      <w:docPartBody>
        <w:p w:rsidR="001E3D09" w:rsidRDefault="0080336C">
          <w:pPr>
            <w:pStyle w:val="E685FA1B25084A7FABD9DF52D83B692C"/>
          </w:pPr>
          <w:r w:rsidRPr="00717767">
            <w:rPr>
              <w:rStyle w:val="Platzhaltertext"/>
            </w:rPr>
            <w:t>Kostenträger</w:t>
          </w:r>
          <w:r>
            <w:rPr>
              <w:rStyle w:val="Platzhaltertext"/>
            </w:rPr>
            <w:t xml:space="preserve"> Nr</w:t>
          </w:r>
        </w:p>
      </w:docPartBody>
    </w:docPart>
    <w:docPart>
      <w:docPartPr>
        <w:name w:val="562CC352622346B9B46B1F4D31827A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C987C6-78CB-42DF-856E-0B0E05101827}"/>
      </w:docPartPr>
      <w:docPartBody>
        <w:p w:rsidR="001E3D09" w:rsidRDefault="0080336C">
          <w:pPr>
            <w:pStyle w:val="562CC352622346B9B46B1F4D31827AF8"/>
          </w:pPr>
          <w:r w:rsidRPr="00717767">
            <w:rPr>
              <w:rStyle w:val="Platzhaltertext"/>
            </w:rPr>
            <w:t>Kostenträger</w:t>
          </w:r>
          <w:r>
            <w:rPr>
              <w:rStyle w:val="Platzhaltertext"/>
            </w:rPr>
            <w:t xml:space="preserve"> Bezeichnung</w:t>
          </w:r>
        </w:p>
      </w:docPartBody>
    </w:docPart>
    <w:docPart>
      <w:docPartPr>
        <w:name w:val="B4193EE5A12A4615B341A37687206F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76D4F1-766E-4785-B1FF-EC0CBB5DCCCB}"/>
      </w:docPartPr>
      <w:docPartBody>
        <w:p w:rsidR="001E3D09" w:rsidRDefault="0080336C">
          <w:pPr>
            <w:pStyle w:val="B4193EE5A12A4615B341A37687206FA5"/>
          </w:pPr>
          <w:r w:rsidRPr="00717767">
            <w:rPr>
              <w:rStyle w:val="Platzhaltertext"/>
            </w:rPr>
            <w:t>Projektnummer</w:t>
          </w:r>
        </w:p>
      </w:docPartBody>
    </w:docPart>
    <w:docPart>
      <w:docPartPr>
        <w:name w:val="A9647D4D895E4F70A7878EBFE6C758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116520-19EA-49EA-A52F-DB3512FD237D}"/>
      </w:docPartPr>
      <w:docPartBody>
        <w:p w:rsidR="001E3D09" w:rsidRDefault="0080336C">
          <w:pPr>
            <w:pStyle w:val="A9647D4D895E4F70A7878EBFE6C758AA"/>
          </w:pPr>
          <w:r w:rsidRPr="00717767">
            <w:rPr>
              <w:rStyle w:val="Platzhaltertext"/>
            </w:rPr>
            <w:t>Projektname</w:t>
          </w:r>
        </w:p>
      </w:docPartBody>
    </w:docPart>
    <w:docPart>
      <w:docPartPr>
        <w:name w:val="318D342A852B44B09E8457D0C80DAE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E26F3E-E607-4178-814E-5643A69CB719}"/>
      </w:docPartPr>
      <w:docPartBody>
        <w:p w:rsidR="001E3D09" w:rsidRDefault="0080336C">
          <w:pPr>
            <w:pStyle w:val="318D342A852B44B09E8457D0C80DAE27"/>
          </w:pPr>
          <w:r w:rsidRPr="00382EC4">
            <w:rPr>
              <w:rStyle w:val="Platzhaltertext"/>
            </w:rPr>
            <w:t>Automatische Verlängerung</w:t>
          </w:r>
        </w:p>
      </w:docPartBody>
    </w:docPart>
    <w:docPart>
      <w:docPartPr>
        <w:name w:val="9A6FD91A304449EE8C753B6F95783C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CECB8D-0A3F-4A85-98CF-1783DF5F9D66}"/>
      </w:docPartPr>
      <w:docPartBody>
        <w:p w:rsidR="001E3D09" w:rsidRDefault="0080336C">
          <w:pPr>
            <w:pStyle w:val="9A6FD91A304449EE8C753B6F95783C14"/>
          </w:pPr>
          <w:r w:rsidRPr="00382EC4">
            <w:rPr>
              <w:rStyle w:val="Platzhaltertext"/>
            </w:rPr>
            <w:t>Kündigungsfrist Wert</w:t>
          </w:r>
        </w:p>
      </w:docPartBody>
    </w:docPart>
    <w:docPart>
      <w:docPartPr>
        <w:name w:val="A221020FBD9048E5916BCB0B1154CC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7C98A3-C3F0-4502-A1B0-3EEF20EEB2D3}"/>
      </w:docPartPr>
      <w:docPartBody>
        <w:p w:rsidR="001E3D09" w:rsidRDefault="0080336C">
          <w:pPr>
            <w:pStyle w:val="A221020FBD9048E5916BCB0B1154CC90"/>
          </w:pPr>
          <w:r w:rsidRPr="00382EC4">
            <w:rPr>
              <w:rStyle w:val="Platzhaltertext"/>
            </w:rPr>
            <w:t>Kündigung zum</w:t>
          </w:r>
        </w:p>
      </w:docPartBody>
    </w:docPart>
    <w:docPart>
      <w:docPartPr>
        <w:name w:val="730166CC526B4371809B1750CF8A0A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753DC2-6D53-4CBB-AA47-B2DD8F3603E5}"/>
      </w:docPartPr>
      <w:docPartBody>
        <w:p w:rsidR="001E3D09" w:rsidRDefault="0080336C">
          <w:pPr>
            <w:pStyle w:val="730166CC526B4371809B1750CF8A0AE5"/>
          </w:pPr>
          <w:r w:rsidRPr="00382EC4">
            <w:rPr>
              <w:rStyle w:val="Platzhaltertext"/>
            </w:rPr>
            <w:t>Wiedervorlagefrist Wert</w:t>
          </w:r>
        </w:p>
      </w:docPartBody>
    </w:docPart>
    <w:docPart>
      <w:docPartPr>
        <w:name w:val="5D21D37DCDD5411693DB9908D4516E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0788B3-E859-43F9-A082-58BE6D3640D3}"/>
      </w:docPartPr>
      <w:docPartBody>
        <w:p w:rsidR="001E3D09" w:rsidRDefault="0080336C">
          <w:pPr>
            <w:pStyle w:val="5D21D37DCDD5411693DB9908D4516EA2"/>
          </w:pPr>
          <w:r w:rsidRPr="00382EC4">
            <w:rPr>
              <w:rStyle w:val="Platzhaltertext"/>
            </w:rPr>
            <w:t>Wiedervorlagefrist Einheit</w:t>
          </w:r>
        </w:p>
      </w:docPartBody>
    </w:docPart>
    <w:docPart>
      <w:docPartPr>
        <w:name w:val="C0C660A24AB643E8B63120919B21AC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997453-3616-4C17-8C16-0E736E9FDD5E}"/>
      </w:docPartPr>
      <w:docPartBody>
        <w:p w:rsidR="001E3D09" w:rsidRDefault="0080336C">
          <w:pPr>
            <w:pStyle w:val="C0C660A24AB643E8B63120919B21AC06"/>
          </w:pPr>
          <w:r w:rsidRPr="00382EC4">
            <w:rPr>
              <w:rStyle w:val="Platzhaltertext"/>
            </w:rPr>
            <w:t>Firmennummer</w:t>
          </w:r>
        </w:p>
      </w:docPartBody>
    </w:docPart>
    <w:docPart>
      <w:docPartPr>
        <w:name w:val="F8F69A45792E4E9E95F0BC13FBE716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11C9C3-8D84-4F7F-933B-C4AC77CC0538}"/>
      </w:docPartPr>
      <w:docPartBody>
        <w:p w:rsidR="001E3D09" w:rsidRDefault="0080336C">
          <w:pPr>
            <w:pStyle w:val="F8F69A45792E4E9E95F0BC13FBE7166B"/>
          </w:pPr>
          <w:r w:rsidRPr="00382EC4">
            <w:rPr>
              <w:rStyle w:val="Platzhaltertext"/>
            </w:rPr>
            <w:t>Firmenname</w:t>
          </w:r>
        </w:p>
      </w:docPartBody>
    </w:docPart>
    <w:docPart>
      <w:docPartPr>
        <w:name w:val="31335F1F38AD4721A0C849D7B16B2F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DACB56-8A7B-49E7-B5E2-B48AFE953471}"/>
      </w:docPartPr>
      <w:docPartBody>
        <w:p w:rsidR="001E3D09" w:rsidRDefault="0080336C">
          <w:pPr>
            <w:pStyle w:val="31335F1F38AD4721A0C849D7B16B2F3E"/>
          </w:pPr>
          <w:r w:rsidRPr="007861D2">
            <w:rPr>
              <w:rStyle w:val="Platzhaltertext"/>
            </w:rPr>
            <w:t>Vorname</w:t>
          </w:r>
        </w:p>
      </w:docPartBody>
    </w:docPart>
    <w:docPart>
      <w:docPartPr>
        <w:name w:val="522745C473284DAFBFC411100FF3B8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23C797-F6B2-4C3B-9E84-4A53AB2CC9E4}"/>
      </w:docPartPr>
      <w:docPartBody>
        <w:p w:rsidR="001E3D09" w:rsidRDefault="0080336C">
          <w:pPr>
            <w:pStyle w:val="522745C473284DAFBFC411100FF3B8E5"/>
          </w:pPr>
          <w:r w:rsidRPr="007861D2">
            <w:rPr>
              <w:rStyle w:val="Platzhaltertext"/>
            </w:rPr>
            <w:t>Nachname</w:t>
          </w:r>
        </w:p>
      </w:docPartBody>
    </w:docPart>
    <w:docPart>
      <w:docPartPr>
        <w:name w:val="13FE9456001343CC8A5B271799B1A5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174451-9D29-4259-9964-CD69975FE498}"/>
      </w:docPartPr>
      <w:docPartBody>
        <w:p w:rsidR="001E3D09" w:rsidRDefault="003F799C" w:rsidP="003F799C">
          <w:pPr>
            <w:pStyle w:val="13FE9456001343CC8A5B271799B1A505"/>
          </w:pPr>
          <w:r>
            <w:rPr>
              <w:rStyle w:val="Platzhaltertext"/>
            </w:rPr>
            <w:t>Vertragsbeginn</w:t>
          </w:r>
        </w:p>
      </w:docPartBody>
    </w:docPart>
    <w:docPart>
      <w:docPartPr>
        <w:name w:val="2CB18FA033F34F97979CF9A78C5AA4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773A10-0F39-46CF-9E7D-79B8C030A61C}"/>
      </w:docPartPr>
      <w:docPartBody>
        <w:p w:rsidR="001E3D09" w:rsidRDefault="003F799C" w:rsidP="003F799C">
          <w:pPr>
            <w:pStyle w:val="2CB18FA033F34F97979CF9A78C5AA470"/>
          </w:pPr>
          <w:r w:rsidRPr="00382EC4">
            <w:rPr>
              <w:rStyle w:val="Platzhaltertext"/>
            </w:rPr>
            <w:t>Nächste Kündigungsfrist</w:t>
          </w:r>
        </w:p>
      </w:docPartBody>
    </w:docPart>
    <w:docPart>
      <w:docPartPr>
        <w:name w:val="CC3FAE8912CD4937913E2DD8EEDC63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A6519D-9643-458E-AC62-BE07441D7122}"/>
      </w:docPartPr>
      <w:docPartBody>
        <w:p w:rsidR="001E3D09" w:rsidRDefault="003F799C" w:rsidP="003F799C">
          <w:pPr>
            <w:pStyle w:val="CC3FAE8912CD4937913E2DD8EEDC63BA"/>
          </w:pPr>
          <w:r w:rsidRPr="00382EC4">
            <w:rPr>
              <w:rStyle w:val="Platzhaltertext"/>
            </w:rPr>
            <w:t>Gekündigt am</w:t>
          </w:r>
        </w:p>
      </w:docPartBody>
    </w:docPart>
    <w:docPart>
      <w:docPartPr>
        <w:name w:val="1C4E7CA02E264BA281B087D71DB9FD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29F398-63B4-4E78-AC42-401D12EBAA55}"/>
      </w:docPartPr>
      <w:docPartBody>
        <w:p w:rsidR="001E3D09" w:rsidRDefault="003F799C" w:rsidP="003F799C">
          <w:pPr>
            <w:pStyle w:val="1C4E7CA02E264BA281B087D71DB9FDB9"/>
          </w:pPr>
          <w:r w:rsidRPr="00382EC4">
            <w:rPr>
              <w:rStyle w:val="Platzhaltertext"/>
            </w:rPr>
            <w:t>Nächstes Wiedervorlagedatum</w:t>
          </w:r>
        </w:p>
      </w:docPartBody>
    </w:docPart>
    <w:docPart>
      <w:docPartPr>
        <w:name w:val="B8F2155B62FA4523BA43265A9CE70B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B1486A-95DB-442A-B226-EC7A253897B0}"/>
      </w:docPartPr>
      <w:docPartBody>
        <w:p w:rsidR="00C02B46" w:rsidRDefault="001E3D09" w:rsidP="001E3D09">
          <w:pPr>
            <w:pStyle w:val="B8F2155B62FA4523BA43265A9CE70B4B"/>
          </w:pPr>
          <w:r w:rsidRPr="007861D2">
            <w:rPr>
              <w:rStyle w:val="Platzhaltertext"/>
            </w:rPr>
            <w:t>Vorname</w:t>
          </w:r>
        </w:p>
      </w:docPartBody>
    </w:docPart>
    <w:docPart>
      <w:docPartPr>
        <w:name w:val="1D9B545434304C26A0AE7B1F732529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0D64E8-0F91-4545-9127-5B1FB31B7211}"/>
      </w:docPartPr>
      <w:docPartBody>
        <w:p w:rsidR="00C02B46" w:rsidRDefault="001E3D09" w:rsidP="001E3D09">
          <w:pPr>
            <w:pStyle w:val="1D9B545434304C26A0AE7B1F732529D1"/>
          </w:pPr>
          <w:r w:rsidRPr="007861D2">
            <w:rPr>
              <w:rStyle w:val="Platzhaltertext"/>
            </w:rPr>
            <w:t>Nachname</w:t>
          </w:r>
        </w:p>
      </w:docPartBody>
    </w:docPart>
    <w:docPart>
      <w:docPartPr>
        <w:name w:val="FA4A8DFD4C3C4F3391E74DEE70AFD7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C9C04E-1741-441C-9E07-2EE2A24DBC65}"/>
      </w:docPartPr>
      <w:docPartBody>
        <w:p w:rsidR="00C02B46" w:rsidRDefault="001E3D09" w:rsidP="001E3D09">
          <w:pPr>
            <w:pStyle w:val="FA4A8DFD4C3C4F3391E74DEE70AFD7C7"/>
          </w:pPr>
          <w:r w:rsidRPr="007861D2">
            <w:rPr>
              <w:rStyle w:val="Platzhaltertext"/>
            </w:rPr>
            <w:t>Vorname</w:t>
          </w:r>
        </w:p>
      </w:docPartBody>
    </w:docPart>
    <w:docPart>
      <w:docPartPr>
        <w:name w:val="BAED05DDDA034D158D19A9FF38E3B9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BCB398-D3C9-4A0A-B4D4-0CAF5BB58894}"/>
      </w:docPartPr>
      <w:docPartBody>
        <w:p w:rsidR="00C02B46" w:rsidRDefault="001E3D09" w:rsidP="001E3D09">
          <w:pPr>
            <w:pStyle w:val="BAED05DDDA034D158D19A9FF38E3B942"/>
          </w:pPr>
          <w:r w:rsidRPr="007861D2">
            <w:rPr>
              <w:rStyle w:val="Platzhaltertext"/>
            </w:rPr>
            <w:t>Nachname</w:t>
          </w:r>
        </w:p>
      </w:docPartBody>
    </w:docPart>
    <w:docPart>
      <w:docPartPr>
        <w:name w:val="256598CFA9E84E668C567B6CC51F90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BD7F5A-BC52-4B5E-8CDB-D88402CAAA3C}"/>
      </w:docPartPr>
      <w:docPartBody>
        <w:p w:rsidR="00C02B46" w:rsidRDefault="001E3D09" w:rsidP="001E3D09">
          <w:pPr>
            <w:pStyle w:val="256598CFA9E84E668C567B6CC51F90A1"/>
          </w:pPr>
          <w:r w:rsidRPr="007861D2">
            <w:rPr>
              <w:rStyle w:val="Platzhaltertext"/>
            </w:rPr>
            <w:t>Vorname</w:t>
          </w:r>
        </w:p>
      </w:docPartBody>
    </w:docPart>
    <w:docPart>
      <w:docPartPr>
        <w:name w:val="DEF4C25E384A437CB574804F565D69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5E3560-2C40-4C67-A2BA-9D0B6A1EA570}"/>
      </w:docPartPr>
      <w:docPartBody>
        <w:p w:rsidR="00C02B46" w:rsidRDefault="001E3D09" w:rsidP="001E3D09">
          <w:pPr>
            <w:pStyle w:val="DEF4C25E384A437CB574804F565D692C"/>
          </w:pPr>
          <w:r w:rsidRPr="007861D2">
            <w:rPr>
              <w:rStyle w:val="Platzhaltertext"/>
            </w:rPr>
            <w:t>Nachname</w:t>
          </w:r>
        </w:p>
      </w:docPartBody>
    </w:docPart>
    <w:docPart>
      <w:docPartPr>
        <w:name w:val="CF7158D314B6411D8F478D1E954A5C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E6CE9E-195E-4399-BB8A-77E34BC792BE}"/>
      </w:docPartPr>
      <w:docPartBody>
        <w:p w:rsidR="00675612" w:rsidRDefault="00C02B46" w:rsidP="00C02B46">
          <w:pPr>
            <w:pStyle w:val="CF7158D314B6411D8F478D1E954A5C26"/>
          </w:pPr>
          <w:r>
            <w:rPr>
              <w:rStyle w:val="Platzhaltertext"/>
            </w:rPr>
            <w:t>Status</w:t>
          </w:r>
        </w:p>
      </w:docPartBody>
    </w:docPart>
    <w:docPart>
      <w:docPartPr>
        <w:name w:val="AA2BB9EC94C34445B032EBEF27FF1A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29790B-D494-4C82-A8E4-B0A0C6B13440}"/>
      </w:docPartPr>
      <w:docPartBody>
        <w:p w:rsidR="00675612" w:rsidRDefault="00C02B46" w:rsidP="00C02B46">
          <w:pPr>
            <w:pStyle w:val="AA2BB9EC94C34445B032EBEF27FF1AA8"/>
          </w:pPr>
          <w:r w:rsidRPr="002633D8">
            <w:rPr>
              <w:rStyle w:val="Platzhaltertext"/>
            </w:rPr>
            <w:t>Einkäufer</w:t>
          </w:r>
        </w:p>
      </w:docPartBody>
    </w:docPart>
    <w:docPart>
      <w:docPartPr>
        <w:name w:val="9AD154C9661C4ABDB2B20020BD8A3D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8D077B-C271-49FE-8EEC-B621B40166E2}"/>
      </w:docPartPr>
      <w:docPartBody>
        <w:p w:rsidR="00675612" w:rsidRDefault="00C02B46" w:rsidP="00C02B46">
          <w:pPr>
            <w:pStyle w:val="9AD154C9661C4ABDB2B20020BD8A3D32"/>
          </w:pPr>
          <w:r w:rsidRPr="0049638F">
            <w:rPr>
              <w:rStyle w:val="Platzhaltertext"/>
            </w:rPr>
            <w:t>Vertragsabschluss</w:t>
          </w:r>
        </w:p>
      </w:docPartBody>
    </w:docPart>
    <w:docPart>
      <w:docPartPr>
        <w:name w:val="AB15FE9A196F4820BAC3C29D94BFCA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8C55B5-149D-49C6-9C30-4EB04B06E003}"/>
      </w:docPartPr>
      <w:docPartBody>
        <w:p w:rsidR="00675612" w:rsidRDefault="00C02B46" w:rsidP="00C02B46">
          <w:pPr>
            <w:pStyle w:val="AB15FE9A196F4820BAC3C29D94BFCAAF"/>
          </w:pPr>
          <w:r w:rsidRPr="00382EC4">
            <w:rPr>
              <w:rStyle w:val="Platzhaltertext"/>
            </w:rPr>
            <w:t>Kündigungsfrist Einheit</w:t>
          </w:r>
        </w:p>
      </w:docPartBody>
    </w:docPart>
    <w:docPart>
      <w:docPartPr>
        <w:name w:val="917A662D3FCE4967B1D91ED71DD007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CDEA04-780A-4473-8DA3-2642A4EF9418}"/>
      </w:docPartPr>
      <w:docPartBody>
        <w:p w:rsidR="00675612" w:rsidRDefault="00C02B46" w:rsidP="00C02B46">
          <w:pPr>
            <w:pStyle w:val="917A662D3FCE4967B1D91ED71DD007ED"/>
          </w:pPr>
          <w:r w:rsidRPr="00382EC4">
            <w:rPr>
              <w:rStyle w:val="Platzhaltertext"/>
            </w:rPr>
            <w:t>Nächste Kündigungsfrist</w:t>
          </w:r>
        </w:p>
      </w:docPartBody>
    </w:docPart>
    <w:docPart>
      <w:docPartPr>
        <w:name w:val="E99527A91BEB484DBB01CD6C6F77C7E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925EBE-0BA6-4449-8576-0750998B706E}"/>
      </w:docPartPr>
      <w:docPartBody>
        <w:p w:rsidR="00675612" w:rsidRDefault="00C02B46" w:rsidP="00C02B46">
          <w:pPr>
            <w:pStyle w:val="E99527A91BEB484DBB01CD6C6F77C7E7"/>
          </w:pPr>
          <w:r w:rsidRPr="00382EC4">
            <w:rPr>
              <w:rStyle w:val="Platzhaltertext"/>
            </w:rPr>
            <w:t>Gekündigt am</w:t>
          </w:r>
        </w:p>
      </w:docPartBody>
    </w:docPart>
    <w:docPart>
      <w:docPartPr>
        <w:name w:val="9D066840B51E45F2A09AA4D0904270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B7C03C-C078-4566-B741-4994973EC1C7}"/>
      </w:docPartPr>
      <w:docPartBody>
        <w:p w:rsidR="00675612" w:rsidRDefault="00C02B46" w:rsidP="00C02B46">
          <w:pPr>
            <w:pStyle w:val="9D066840B51E45F2A09AA4D09042708A"/>
          </w:pPr>
          <w:r w:rsidRPr="00382EC4">
            <w:rPr>
              <w:rStyle w:val="Platzhaltertext"/>
            </w:rPr>
            <w:t>Nächste Kündigungsfrist</w:t>
          </w:r>
        </w:p>
      </w:docPartBody>
    </w:docPart>
    <w:docPart>
      <w:docPartPr>
        <w:name w:val="940BB48AA7C84FA2B7DF410A54BB1E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93A917C-E729-4F90-A806-29F29A2982D4}"/>
      </w:docPartPr>
      <w:docPartBody>
        <w:p w:rsidR="00675612" w:rsidRDefault="00C02B46" w:rsidP="00C02B46">
          <w:pPr>
            <w:pStyle w:val="940BB48AA7C84FA2B7DF410A54BB1EC6"/>
          </w:pPr>
          <w:r w:rsidRPr="00382EC4">
            <w:rPr>
              <w:rStyle w:val="Platzhaltertext"/>
            </w:rPr>
            <w:t>Kündigungsfrist Wert</w:t>
          </w:r>
        </w:p>
      </w:docPartBody>
    </w:docPart>
    <w:docPart>
      <w:docPartPr>
        <w:name w:val="59F39CCA40D942979F70A93B6D07DD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EAB100-5F5D-42E8-BA67-C59AD4730553}"/>
      </w:docPartPr>
      <w:docPartBody>
        <w:p w:rsidR="00675612" w:rsidRDefault="00C02B46" w:rsidP="00C02B46">
          <w:pPr>
            <w:pStyle w:val="59F39CCA40D942979F70A93B6D07DDC8"/>
          </w:pPr>
          <w:r w:rsidRPr="00717767">
            <w:rPr>
              <w:rStyle w:val="Platzhaltertext"/>
            </w:rPr>
            <w:t>Kostenträger</w:t>
          </w:r>
          <w:r>
            <w:rPr>
              <w:rStyle w:val="Platzhaltertext"/>
            </w:rPr>
            <w:t xml:space="preserve"> Bezeichnung</w:t>
          </w:r>
        </w:p>
      </w:docPartBody>
    </w:docPart>
    <w:docPart>
      <w:docPartPr>
        <w:name w:val="A1909756B5AC4346928B8A874F715B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CFBAF3-A972-45E2-9BD4-64E2DC59AF7F}"/>
      </w:docPartPr>
      <w:docPartBody>
        <w:p w:rsidR="00675612" w:rsidRDefault="00C02B46" w:rsidP="00C02B46">
          <w:pPr>
            <w:pStyle w:val="A1909756B5AC4346928B8A874F715B62"/>
          </w:pPr>
          <w:r w:rsidRPr="00382EC4">
            <w:rPr>
              <w:rStyle w:val="Platzhaltertext"/>
            </w:rPr>
            <w:t>Kündigungsfrist Wert</w:t>
          </w:r>
        </w:p>
      </w:docPartBody>
    </w:docPart>
    <w:docPart>
      <w:docPartPr>
        <w:name w:val="79385B7750EF4C108F3E05264BC196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A4EF0E-4F55-4B00-8E63-1A02144566BA}"/>
      </w:docPartPr>
      <w:docPartBody>
        <w:p w:rsidR="00675612" w:rsidRDefault="00C02B46" w:rsidP="00C02B46">
          <w:pPr>
            <w:pStyle w:val="79385B7750EF4C108F3E05264BC19618"/>
          </w:pPr>
          <w:r w:rsidRPr="007861D2">
            <w:rPr>
              <w:rStyle w:val="Platzhaltertext"/>
            </w:rPr>
            <w:t>Vorname</w:t>
          </w:r>
        </w:p>
      </w:docPartBody>
    </w:docPart>
    <w:docPart>
      <w:docPartPr>
        <w:name w:val="39A53DD5BCD04E39BBFB42C463649C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AD30D9-F2FF-496B-8337-8E11CA774819}"/>
      </w:docPartPr>
      <w:docPartBody>
        <w:p w:rsidR="00675612" w:rsidRDefault="00C02B46" w:rsidP="00C02B46">
          <w:pPr>
            <w:pStyle w:val="39A53DD5BCD04E39BBFB42C463649C62"/>
          </w:pPr>
          <w:r w:rsidRPr="007861D2">
            <w:rPr>
              <w:rStyle w:val="Platzhaltertext"/>
            </w:rPr>
            <w:t>Vorname</w:t>
          </w:r>
        </w:p>
      </w:docPartBody>
    </w:docPart>
    <w:docPart>
      <w:docPartPr>
        <w:name w:val="32E1AA153A814A62BC4B5E5F3F6087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C93B39-D13A-46AC-B098-6549756F1043}"/>
      </w:docPartPr>
      <w:docPartBody>
        <w:p w:rsidR="00675612" w:rsidRDefault="00C02B46" w:rsidP="00C02B46">
          <w:pPr>
            <w:pStyle w:val="32E1AA153A814A62BC4B5E5F3F6087C8"/>
          </w:pPr>
          <w:r w:rsidRPr="007861D2">
            <w:rPr>
              <w:rStyle w:val="Platzhaltertext"/>
            </w:rPr>
            <w:t>Nachname</w:t>
          </w:r>
        </w:p>
      </w:docPartBody>
    </w:docPart>
    <w:docPart>
      <w:docPartPr>
        <w:name w:val="1CA748C493EC43659FF26B346BC3EC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E76F91-A692-4BD6-A01D-C260E87FF6A9}"/>
      </w:docPartPr>
      <w:docPartBody>
        <w:p w:rsidR="00372D8D" w:rsidRDefault="00267891" w:rsidP="00267891">
          <w:pPr>
            <w:pStyle w:val="1CA748C493EC43659FF26B346BC3EC7B"/>
          </w:pPr>
          <w:r>
            <w:rPr>
              <w:rStyle w:val="Platzhaltertext"/>
            </w:rPr>
            <w:t>Vertragsende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99C"/>
    <w:rsid w:val="001E3D09"/>
    <w:rsid w:val="00267891"/>
    <w:rsid w:val="002B050D"/>
    <w:rsid w:val="002C4300"/>
    <w:rsid w:val="00372D8D"/>
    <w:rsid w:val="00385784"/>
    <w:rsid w:val="003F799C"/>
    <w:rsid w:val="00483170"/>
    <w:rsid w:val="005006C7"/>
    <w:rsid w:val="005814C2"/>
    <w:rsid w:val="005D4157"/>
    <w:rsid w:val="006111C6"/>
    <w:rsid w:val="00633A10"/>
    <w:rsid w:val="00675612"/>
    <w:rsid w:val="007A2777"/>
    <w:rsid w:val="007C39C9"/>
    <w:rsid w:val="0080336C"/>
    <w:rsid w:val="00860E10"/>
    <w:rsid w:val="008B62FE"/>
    <w:rsid w:val="00A20925"/>
    <w:rsid w:val="00A34B16"/>
    <w:rsid w:val="00C02B46"/>
    <w:rsid w:val="00C078BC"/>
    <w:rsid w:val="00DC0A84"/>
    <w:rsid w:val="00F01612"/>
    <w:rsid w:val="00F9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7891"/>
    <w:rPr>
      <w:color w:val="808080"/>
    </w:rPr>
  </w:style>
  <w:style w:type="paragraph" w:customStyle="1" w:styleId="77292E81C4AC4608BDCFD10B8BA6720A">
    <w:name w:val="77292E81C4AC4608BDCFD10B8BA6720A"/>
  </w:style>
  <w:style w:type="paragraph" w:customStyle="1" w:styleId="A640CB3366464EF0BFC97209553FB8F9">
    <w:name w:val="A640CB3366464EF0BFC97209553FB8F9"/>
  </w:style>
  <w:style w:type="paragraph" w:customStyle="1" w:styleId="AF932C8D1EFA4BB5AAED7832E13AD9DE">
    <w:name w:val="AF932C8D1EFA4BB5AAED7832E13AD9DE"/>
  </w:style>
  <w:style w:type="paragraph" w:customStyle="1" w:styleId="B07B351A642C4474AD8CB73F682DC521">
    <w:name w:val="B07B351A642C4474AD8CB73F682DC521"/>
  </w:style>
  <w:style w:type="paragraph" w:customStyle="1" w:styleId="5BD86B342CCB42C18921432BC46290DC">
    <w:name w:val="5BD86B342CCB42C18921432BC46290DC"/>
  </w:style>
  <w:style w:type="paragraph" w:customStyle="1" w:styleId="F0D544B53B0F4016B5A2AD4E907A9C16">
    <w:name w:val="F0D544B53B0F4016B5A2AD4E907A9C16"/>
  </w:style>
  <w:style w:type="paragraph" w:customStyle="1" w:styleId="9870C8B1F1AC4950A9EC98315172F932">
    <w:name w:val="9870C8B1F1AC4950A9EC98315172F932"/>
  </w:style>
  <w:style w:type="paragraph" w:customStyle="1" w:styleId="ECFD2D2F34DF4A76BAF37F9CE540FB6A">
    <w:name w:val="ECFD2D2F34DF4A76BAF37F9CE540FB6A"/>
  </w:style>
  <w:style w:type="paragraph" w:customStyle="1" w:styleId="15699F2988C8477C9F265BCB73D99222">
    <w:name w:val="15699F2988C8477C9F265BCB73D99222"/>
  </w:style>
  <w:style w:type="paragraph" w:customStyle="1" w:styleId="C6B877AF1E2C494D8AE22B918B28CBCF">
    <w:name w:val="C6B877AF1E2C494D8AE22B918B28CBCF"/>
  </w:style>
  <w:style w:type="paragraph" w:customStyle="1" w:styleId="FA0F2DB28C9F4C17B13EC41961B56D63">
    <w:name w:val="FA0F2DB28C9F4C17B13EC41961B56D63"/>
  </w:style>
  <w:style w:type="paragraph" w:customStyle="1" w:styleId="4B439C84D4B942BB8A566040AC7D09F5">
    <w:name w:val="4B439C84D4B942BB8A566040AC7D09F5"/>
  </w:style>
  <w:style w:type="paragraph" w:customStyle="1" w:styleId="47452496C57F405B918F4B23CECD0AE2">
    <w:name w:val="47452496C57F405B918F4B23CECD0AE2"/>
  </w:style>
  <w:style w:type="paragraph" w:customStyle="1" w:styleId="60807E6296804B91A4247D8788054028">
    <w:name w:val="60807E6296804B91A4247D8788054028"/>
  </w:style>
  <w:style w:type="paragraph" w:customStyle="1" w:styleId="1BE3E6F09E7A4ACC8CCCC74D58A91078">
    <w:name w:val="1BE3E6F09E7A4ACC8CCCC74D58A91078"/>
  </w:style>
  <w:style w:type="paragraph" w:customStyle="1" w:styleId="047081B85DEC4965994CE063E5305F4A">
    <w:name w:val="047081B85DEC4965994CE063E5305F4A"/>
  </w:style>
  <w:style w:type="paragraph" w:customStyle="1" w:styleId="935B2D2E2DFA48FE85CE677BF034F0EF">
    <w:name w:val="935B2D2E2DFA48FE85CE677BF034F0EF"/>
  </w:style>
  <w:style w:type="paragraph" w:customStyle="1" w:styleId="E685FA1B25084A7FABD9DF52D83B692C">
    <w:name w:val="E685FA1B25084A7FABD9DF52D83B692C"/>
  </w:style>
  <w:style w:type="paragraph" w:customStyle="1" w:styleId="562CC352622346B9B46B1F4D31827AF8">
    <w:name w:val="562CC352622346B9B46B1F4D31827AF8"/>
  </w:style>
  <w:style w:type="paragraph" w:customStyle="1" w:styleId="B4193EE5A12A4615B341A37687206FA5">
    <w:name w:val="B4193EE5A12A4615B341A37687206FA5"/>
  </w:style>
  <w:style w:type="paragraph" w:customStyle="1" w:styleId="A9647D4D895E4F70A7878EBFE6C758AA">
    <w:name w:val="A9647D4D895E4F70A7878EBFE6C758AA"/>
  </w:style>
  <w:style w:type="paragraph" w:customStyle="1" w:styleId="60722F6FA5F24C1D8F3B79F2BC700F94">
    <w:name w:val="60722F6FA5F24C1D8F3B79F2BC700F94"/>
  </w:style>
  <w:style w:type="paragraph" w:customStyle="1" w:styleId="565908CDDAF447A69D165CA78B3784D2">
    <w:name w:val="565908CDDAF447A69D165CA78B3784D2"/>
  </w:style>
  <w:style w:type="paragraph" w:customStyle="1" w:styleId="6DA2E91457234226B640E6021CE0FC41">
    <w:name w:val="6DA2E91457234226B640E6021CE0FC41"/>
  </w:style>
  <w:style w:type="paragraph" w:customStyle="1" w:styleId="91C9E8ACE828481D884F1B0709D862A7">
    <w:name w:val="91C9E8ACE828481D884F1B0709D862A7"/>
  </w:style>
  <w:style w:type="paragraph" w:customStyle="1" w:styleId="7D304E2BD6804A35AA99D373A0336EA5">
    <w:name w:val="7D304E2BD6804A35AA99D373A0336EA5"/>
  </w:style>
  <w:style w:type="paragraph" w:customStyle="1" w:styleId="5BB7AF37C75F4A3DA2C49642EFBFF714">
    <w:name w:val="5BB7AF37C75F4A3DA2C49642EFBFF714"/>
  </w:style>
  <w:style w:type="paragraph" w:customStyle="1" w:styleId="318D342A852B44B09E8457D0C80DAE27">
    <w:name w:val="318D342A852B44B09E8457D0C80DAE27"/>
  </w:style>
  <w:style w:type="paragraph" w:customStyle="1" w:styleId="9A6FD91A304449EE8C753B6F95783C14">
    <w:name w:val="9A6FD91A304449EE8C753B6F95783C14"/>
  </w:style>
  <w:style w:type="paragraph" w:customStyle="1" w:styleId="2FD219D7F24746A3BB96AA4394173A20">
    <w:name w:val="2FD219D7F24746A3BB96AA4394173A20"/>
  </w:style>
  <w:style w:type="paragraph" w:customStyle="1" w:styleId="A221020FBD9048E5916BCB0B1154CC90">
    <w:name w:val="A221020FBD9048E5916BCB0B1154CC90"/>
  </w:style>
  <w:style w:type="paragraph" w:customStyle="1" w:styleId="6F491E9658094658936C42188434F8CE">
    <w:name w:val="6F491E9658094658936C42188434F8CE"/>
  </w:style>
  <w:style w:type="paragraph" w:customStyle="1" w:styleId="C79F4A12C6C74E2989EE736821D7E57C">
    <w:name w:val="C79F4A12C6C74E2989EE736821D7E57C"/>
  </w:style>
  <w:style w:type="paragraph" w:customStyle="1" w:styleId="730166CC526B4371809B1750CF8A0AE5">
    <w:name w:val="730166CC526B4371809B1750CF8A0AE5"/>
  </w:style>
  <w:style w:type="paragraph" w:customStyle="1" w:styleId="5D21D37DCDD5411693DB9908D4516EA2">
    <w:name w:val="5D21D37DCDD5411693DB9908D4516EA2"/>
  </w:style>
  <w:style w:type="paragraph" w:customStyle="1" w:styleId="3C5552F7FC93470CA4A24751DD8673F5">
    <w:name w:val="3C5552F7FC93470CA4A24751DD8673F5"/>
  </w:style>
  <w:style w:type="paragraph" w:customStyle="1" w:styleId="C0C660A24AB643E8B63120919B21AC06">
    <w:name w:val="C0C660A24AB643E8B63120919B21AC06"/>
  </w:style>
  <w:style w:type="paragraph" w:customStyle="1" w:styleId="F8F69A45792E4E9E95F0BC13FBE7166B">
    <w:name w:val="F8F69A45792E4E9E95F0BC13FBE7166B"/>
  </w:style>
  <w:style w:type="paragraph" w:customStyle="1" w:styleId="31335F1F38AD4721A0C849D7B16B2F3E">
    <w:name w:val="31335F1F38AD4721A0C849D7B16B2F3E"/>
  </w:style>
  <w:style w:type="paragraph" w:customStyle="1" w:styleId="522745C473284DAFBFC411100FF3B8E5">
    <w:name w:val="522745C473284DAFBFC411100FF3B8E5"/>
  </w:style>
  <w:style w:type="paragraph" w:customStyle="1" w:styleId="937457430AEC4307BD3AC5E2EE48D40F">
    <w:name w:val="937457430AEC4307BD3AC5E2EE48D40F"/>
  </w:style>
  <w:style w:type="paragraph" w:customStyle="1" w:styleId="C8DBE562004C460FB65B12A12626A5EE">
    <w:name w:val="C8DBE562004C460FB65B12A12626A5EE"/>
  </w:style>
  <w:style w:type="paragraph" w:customStyle="1" w:styleId="496F897DB0C24348B26D211222BF8749">
    <w:name w:val="496F897DB0C24348B26D211222BF8749"/>
  </w:style>
  <w:style w:type="paragraph" w:customStyle="1" w:styleId="A028C63601194B0A83C869860FEBB09F">
    <w:name w:val="A028C63601194B0A83C869860FEBB09F"/>
  </w:style>
  <w:style w:type="paragraph" w:customStyle="1" w:styleId="75890EBF81F74F0CBDA23EED302A005F">
    <w:name w:val="75890EBF81F74F0CBDA23EED302A005F"/>
  </w:style>
  <w:style w:type="paragraph" w:customStyle="1" w:styleId="79ADE9353C764D9E8E7B67A9DB9F30B3">
    <w:name w:val="79ADE9353C764D9E8E7B67A9DB9F30B3"/>
  </w:style>
  <w:style w:type="paragraph" w:customStyle="1" w:styleId="C28E5B6E764244D9BD3E1C34C144829C">
    <w:name w:val="C28E5B6E764244D9BD3E1C34C144829C"/>
  </w:style>
  <w:style w:type="paragraph" w:customStyle="1" w:styleId="7BC0A8372EEE42288DFEF1BA3E912D74">
    <w:name w:val="7BC0A8372EEE42288DFEF1BA3E912D74"/>
  </w:style>
  <w:style w:type="paragraph" w:customStyle="1" w:styleId="B203515E71964500B8C3BAF372BE589A">
    <w:name w:val="B203515E71964500B8C3BAF372BE589A"/>
  </w:style>
  <w:style w:type="paragraph" w:customStyle="1" w:styleId="3D20B7D6ABAC42388CDEC59D1F2D7370">
    <w:name w:val="3D20B7D6ABAC42388CDEC59D1F2D7370"/>
  </w:style>
  <w:style w:type="paragraph" w:customStyle="1" w:styleId="ABF091AEFE5247CB8E8E62106045B2E7">
    <w:name w:val="ABF091AEFE5247CB8E8E62106045B2E7"/>
  </w:style>
  <w:style w:type="paragraph" w:customStyle="1" w:styleId="A8FD44C7C8A94089B5B89D85F2E8BF2E">
    <w:name w:val="A8FD44C7C8A94089B5B89D85F2E8BF2E"/>
  </w:style>
  <w:style w:type="paragraph" w:customStyle="1" w:styleId="8E30E687F7CA42B6B7CF458E171910EA">
    <w:name w:val="8E30E687F7CA42B6B7CF458E171910EA"/>
    <w:rsid w:val="003F799C"/>
  </w:style>
  <w:style w:type="paragraph" w:customStyle="1" w:styleId="13FE9456001343CC8A5B271799B1A505">
    <w:name w:val="13FE9456001343CC8A5B271799B1A505"/>
    <w:rsid w:val="003F799C"/>
  </w:style>
  <w:style w:type="paragraph" w:customStyle="1" w:styleId="5242F9A564E4401B82BF075BCA1FFF39">
    <w:name w:val="5242F9A564E4401B82BF075BCA1FFF39"/>
    <w:rsid w:val="003F799C"/>
  </w:style>
  <w:style w:type="paragraph" w:customStyle="1" w:styleId="2CB18FA033F34F97979CF9A78C5AA470">
    <w:name w:val="2CB18FA033F34F97979CF9A78C5AA470"/>
    <w:rsid w:val="003F799C"/>
  </w:style>
  <w:style w:type="paragraph" w:customStyle="1" w:styleId="CC3FAE8912CD4937913E2DD8EEDC63BA">
    <w:name w:val="CC3FAE8912CD4937913E2DD8EEDC63BA"/>
    <w:rsid w:val="003F799C"/>
  </w:style>
  <w:style w:type="paragraph" w:customStyle="1" w:styleId="1C4E7CA02E264BA281B087D71DB9FDB9">
    <w:name w:val="1C4E7CA02E264BA281B087D71DB9FDB9"/>
    <w:rsid w:val="003F799C"/>
  </w:style>
  <w:style w:type="paragraph" w:customStyle="1" w:styleId="3AD86B08B346406EBA698C3C8D6719DF">
    <w:name w:val="3AD86B08B346406EBA698C3C8D6719DF"/>
    <w:rsid w:val="001E3D09"/>
  </w:style>
  <w:style w:type="paragraph" w:customStyle="1" w:styleId="B8F2155B62FA4523BA43265A9CE70B4B">
    <w:name w:val="B8F2155B62FA4523BA43265A9CE70B4B"/>
    <w:rsid w:val="001E3D09"/>
  </w:style>
  <w:style w:type="paragraph" w:customStyle="1" w:styleId="1D9B545434304C26A0AE7B1F732529D1">
    <w:name w:val="1D9B545434304C26A0AE7B1F732529D1"/>
    <w:rsid w:val="001E3D09"/>
  </w:style>
  <w:style w:type="paragraph" w:customStyle="1" w:styleId="FA4A8DFD4C3C4F3391E74DEE70AFD7C7">
    <w:name w:val="FA4A8DFD4C3C4F3391E74DEE70AFD7C7"/>
    <w:rsid w:val="001E3D09"/>
  </w:style>
  <w:style w:type="paragraph" w:customStyle="1" w:styleId="BAED05DDDA034D158D19A9FF38E3B942">
    <w:name w:val="BAED05DDDA034D158D19A9FF38E3B942"/>
    <w:rsid w:val="001E3D09"/>
  </w:style>
  <w:style w:type="paragraph" w:customStyle="1" w:styleId="256598CFA9E84E668C567B6CC51F90A1">
    <w:name w:val="256598CFA9E84E668C567B6CC51F90A1"/>
    <w:rsid w:val="001E3D09"/>
  </w:style>
  <w:style w:type="paragraph" w:customStyle="1" w:styleId="DEF4C25E384A437CB574804F565D692C">
    <w:name w:val="DEF4C25E384A437CB574804F565D692C"/>
    <w:rsid w:val="001E3D09"/>
  </w:style>
  <w:style w:type="paragraph" w:customStyle="1" w:styleId="A740A753B0AA4FAEAF6B920E1400CED5">
    <w:name w:val="A740A753B0AA4FAEAF6B920E1400CED5"/>
    <w:rsid w:val="001E3D09"/>
  </w:style>
  <w:style w:type="paragraph" w:customStyle="1" w:styleId="5EF548278E944C0E849337167A0CB422">
    <w:name w:val="5EF548278E944C0E849337167A0CB422"/>
    <w:rsid w:val="001E3D09"/>
  </w:style>
  <w:style w:type="paragraph" w:customStyle="1" w:styleId="3761C136A8D948C68C76A47405FBD50C">
    <w:name w:val="3761C136A8D948C68C76A47405FBD50C"/>
    <w:rsid w:val="001E3D09"/>
  </w:style>
  <w:style w:type="paragraph" w:customStyle="1" w:styleId="CF7158D314B6411D8F478D1E954A5C26">
    <w:name w:val="CF7158D314B6411D8F478D1E954A5C26"/>
    <w:rsid w:val="00C02B46"/>
  </w:style>
  <w:style w:type="paragraph" w:customStyle="1" w:styleId="AA2BB9EC94C34445B032EBEF27FF1AA8">
    <w:name w:val="AA2BB9EC94C34445B032EBEF27FF1AA8"/>
    <w:rsid w:val="00C02B46"/>
  </w:style>
  <w:style w:type="paragraph" w:customStyle="1" w:styleId="9AD154C9661C4ABDB2B20020BD8A3D32">
    <w:name w:val="9AD154C9661C4ABDB2B20020BD8A3D32"/>
    <w:rsid w:val="00C02B46"/>
  </w:style>
  <w:style w:type="paragraph" w:customStyle="1" w:styleId="AB15FE9A196F4820BAC3C29D94BFCAAF">
    <w:name w:val="AB15FE9A196F4820BAC3C29D94BFCAAF"/>
    <w:rsid w:val="00C02B46"/>
  </w:style>
  <w:style w:type="paragraph" w:customStyle="1" w:styleId="0BCD50A6DC1B433AAC3799BEF3D4A030">
    <w:name w:val="0BCD50A6DC1B433AAC3799BEF3D4A030"/>
    <w:rsid w:val="00C02B46"/>
  </w:style>
  <w:style w:type="paragraph" w:customStyle="1" w:styleId="917A662D3FCE4967B1D91ED71DD007ED">
    <w:name w:val="917A662D3FCE4967B1D91ED71DD007ED"/>
    <w:rsid w:val="00C02B46"/>
  </w:style>
  <w:style w:type="paragraph" w:customStyle="1" w:styleId="E99527A91BEB484DBB01CD6C6F77C7E7">
    <w:name w:val="E99527A91BEB484DBB01CD6C6F77C7E7"/>
    <w:rsid w:val="00C02B46"/>
  </w:style>
  <w:style w:type="paragraph" w:customStyle="1" w:styleId="9D066840B51E45F2A09AA4D09042708A">
    <w:name w:val="9D066840B51E45F2A09AA4D09042708A"/>
    <w:rsid w:val="00C02B46"/>
  </w:style>
  <w:style w:type="paragraph" w:customStyle="1" w:styleId="8CAFDFAA8C9B4C62863C1CEA0580B2B9">
    <w:name w:val="8CAFDFAA8C9B4C62863C1CEA0580B2B9"/>
    <w:rsid w:val="00C02B46"/>
  </w:style>
  <w:style w:type="paragraph" w:customStyle="1" w:styleId="940BB48AA7C84FA2B7DF410A54BB1EC6">
    <w:name w:val="940BB48AA7C84FA2B7DF410A54BB1EC6"/>
    <w:rsid w:val="00C02B46"/>
  </w:style>
  <w:style w:type="paragraph" w:customStyle="1" w:styleId="59F39CCA40D942979F70A93B6D07DDC8">
    <w:name w:val="59F39CCA40D942979F70A93B6D07DDC8"/>
    <w:rsid w:val="00C02B46"/>
  </w:style>
  <w:style w:type="paragraph" w:customStyle="1" w:styleId="A1909756B5AC4346928B8A874F715B62">
    <w:name w:val="A1909756B5AC4346928B8A874F715B62"/>
    <w:rsid w:val="00C02B46"/>
  </w:style>
  <w:style w:type="paragraph" w:customStyle="1" w:styleId="7CD95B36D6F643CCA6AD2D00D94585E3">
    <w:name w:val="7CD95B36D6F643CCA6AD2D00D94585E3"/>
    <w:rsid w:val="00C02B46"/>
  </w:style>
  <w:style w:type="paragraph" w:customStyle="1" w:styleId="79385B7750EF4C108F3E05264BC19618">
    <w:name w:val="79385B7750EF4C108F3E05264BC19618"/>
    <w:rsid w:val="00C02B46"/>
  </w:style>
  <w:style w:type="paragraph" w:customStyle="1" w:styleId="39A53DD5BCD04E39BBFB42C463649C62">
    <w:name w:val="39A53DD5BCD04E39BBFB42C463649C62"/>
    <w:rsid w:val="00C02B46"/>
  </w:style>
  <w:style w:type="paragraph" w:customStyle="1" w:styleId="32E1AA153A814A62BC4B5E5F3F6087C8">
    <w:name w:val="32E1AA153A814A62BC4B5E5F3F6087C8"/>
    <w:rsid w:val="00C02B46"/>
  </w:style>
  <w:style w:type="paragraph" w:customStyle="1" w:styleId="2C145CFBC3F74F7C8B0134D65714E076">
    <w:name w:val="2C145CFBC3F74F7C8B0134D65714E076"/>
    <w:rsid w:val="00C02B46"/>
  </w:style>
  <w:style w:type="paragraph" w:customStyle="1" w:styleId="A26AA083DBE1438F9118A47754D40AEF">
    <w:name w:val="A26AA083DBE1438F9118A47754D40AEF"/>
    <w:rsid w:val="00C02B46"/>
  </w:style>
  <w:style w:type="paragraph" w:customStyle="1" w:styleId="E06A7F6EC097455AB4A3AE02B13E4254">
    <w:name w:val="E06A7F6EC097455AB4A3AE02B13E4254"/>
    <w:rsid w:val="00C02B46"/>
  </w:style>
  <w:style w:type="paragraph" w:customStyle="1" w:styleId="20BB65D442FD42D2B877FC580149D2E7">
    <w:name w:val="20BB65D442FD42D2B877FC580149D2E7"/>
    <w:rsid w:val="00C02B46"/>
  </w:style>
  <w:style w:type="paragraph" w:customStyle="1" w:styleId="57CA8953D2D14AA48DA0BC85AD4BE163">
    <w:name w:val="57CA8953D2D14AA48DA0BC85AD4BE163"/>
    <w:rsid w:val="00C02B46"/>
  </w:style>
  <w:style w:type="paragraph" w:customStyle="1" w:styleId="201CB98443DB4054A8D1B4B4098D7ED0">
    <w:name w:val="201CB98443DB4054A8D1B4B4098D7ED0"/>
    <w:rsid w:val="00C02B46"/>
  </w:style>
  <w:style w:type="paragraph" w:customStyle="1" w:styleId="035B4EB5508544E5A2B3ECA7C47426AE">
    <w:name w:val="035B4EB5508544E5A2B3ECA7C47426AE"/>
    <w:rsid w:val="00C02B46"/>
  </w:style>
  <w:style w:type="paragraph" w:customStyle="1" w:styleId="D2CBE9119C0642BAAE52328FA1C6B664">
    <w:name w:val="D2CBE9119C0642BAAE52328FA1C6B664"/>
    <w:rsid w:val="00C02B46"/>
  </w:style>
  <w:style w:type="paragraph" w:customStyle="1" w:styleId="79FED696B596463E8A9F9261FEC23E5E">
    <w:name w:val="79FED696B596463E8A9F9261FEC23E5E"/>
    <w:rsid w:val="00C02B46"/>
  </w:style>
  <w:style w:type="paragraph" w:customStyle="1" w:styleId="6648D538B4004BECA3A725535C67F514">
    <w:name w:val="6648D538B4004BECA3A725535C67F514"/>
    <w:rsid w:val="00C02B46"/>
  </w:style>
  <w:style w:type="paragraph" w:customStyle="1" w:styleId="96241B37446B4EC0A0F7F6E953D7DED6">
    <w:name w:val="96241B37446B4EC0A0F7F6E953D7DED6"/>
    <w:rsid w:val="00C02B46"/>
  </w:style>
  <w:style w:type="paragraph" w:customStyle="1" w:styleId="2CCBADB6BB0946559CEFDF5DBF03B04C">
    <w:name w:val="2CCBADB6BB0946559CEFDF5DBF03B04C"/>
    <w:rsid w:val="00C02B46"/>
  </w:style>
  <w:style w:type="paragraph" w:customStyle="1" w:styleId="F0ECCD7A40104965A4F778B04BD5106D">
    <w:name w:val="F0ECCD7A40104965A4F778B04BD5106D"/>
    <w:rsid w:val="00C02B46"/>
  </w:style>
  <w:style w:type="paragraph" w:customStyle="1" w:styleId="CF925D676B694B1EAA9A6D3386924200">
    <w:name w:val="CF925D676B694B1EAA9A6D3386924200"/>
    <w:rsid w:val="00C02B46"/>
  </w:style>
  <w:style w:type="paragraph" w:customStyle="1" w:styleId="11F23B64EAB34E529837BA8A7D717386">
    <w:name w:val="11F23B64EAB34E529837BA8A7D717386"/>
    <w:rsid w:val="00C02B46"/>
  </w:style>
  <w:style w:type="paragraph" w:customStyle="1" w:styleId="37D854B1EAB2486D9B44466103CAC4CE">
    <w:name w:val="37D854B1EAB2486D9B44466103CAC4CE"/>
    <w:rsid w:val="00C02B46"/>
  </w:style>
  <w:style w:type="paragraph" w:customStyle="1" w:styleId="12D3C01857E24B959205BEF61B1BA250">
    <w:name w:val="12D3C01857E24B959205BEF61B1BA250"/>
    <w:rsid w:val="00C02B46"/>
  </w:style>
  <w:style w:type="paragraph" w:customStyle="1" w:styleId="724DDFF13AC44630873ABDACAC479CB9">
    <w:name w:val="724DDFF13AC44630873ABDACAC479CB9"/>
    <w:rsid w:val="00C02B46"/>
  </w:style>
  <w:style w:type="paragraph" w:customStyle="1" w:styleId="61C47CF8CCA4490BA140E9E49242C668">
    <w:name w:val="61C47CF8CCA4490BA140E9E49242C668"/>
    <w:rsid w:val="00C02B46"/>
  </w:style>
  <w:style w:type="paragraph" w:customStyle="1" w:styleId="C7ADEEDACC9045DDA692F29687F862D3">
    <w:name w:val="C7ADEEDACC9045DDA692F29687F862D3"/>
    <w:rsid w:val="00C02B46"/>
  </w:style>
  <w:style w:type="paragraph" w:customStyle="1" w:styleId="E421B61A147F4C22AB07DEE2AA733203">
    <w:name w:val="E421B61A147F4C22AB07DEE2AA733203"/>
    <w:rsid w:val="00C02B46"/>
  </w:style>
  <w:style w:type="paragraph" w:customStyle="1" w:styleId="5A0BAD4EF05D4F0897AADEDEF0598315">
    <w:name w:val="5A0BAD4EF05D4F0897AADEDEF0598315"/>
    <w:rsid w:val="00C02B46"/>
  </w:style>
  <w:style w:type="paragraph" w:customStyle="1" w:styleId="05A4E26BE44840AB8C972496B57A4A92">
    <w:name w:val="05A4E26BE44840AB8C972496B57A4A92"/>
    <w:rsid w:val="00C02B46"/>
  </w:style>
  <w:style w:type="paragraph" w:customStyle="1" w:styleId="D654AFA1D8B34956A12A789FBB223961">
    <w:name w:val="D654AFA1D8B34956A12A789FBB223961"/>
    <w:rsid w:val="00C02B46"/>
  </w:style>
  <w:style w:type="paragraph" w:customStyle="1" w:styleId="CE1CA3C452AA4333A6029C773B5B8A06">
    <w:name w:val="CE1CA3C452AA4333A6029C773B5B8A06"/>
    <w:rsid w:val="00C02B46"/>
  </w:style>
  <w:style w:type="paragraph" w:customStyle="1" w:styleId="0116195E6ACC40F884518E96B75D1934">
    <w:name w:val="0116195E6ACC40F884518E96B75D1934"/>
    <w:rsid w:val="00C02B46"/>
  </w:style>
  <w:style w:type="paragraph" w:customStyle="1" w:styleId="5005A9438A5746CF822A4A2438237BC6">
    <w:name w:val="5005A9438A5746CF822A4A2438237BC6"/>
    <w:rsid w:val="00C02B46"/>
  </w:style>
  <w:style w:type="paragraph" w:customStyle="1" w:styleId="DF9B12AB06EE4AB38D675BF2B4A5A4B3">
    <w:name w:val="DF9B12AB06EE4AB38D675BF2B4A5A4B3"/>
    <w:rsid w:val="00C02B46"/>
  </w:style>
  <w:style w:type="paragraph" w:customStyle="1" w:styleId="89F4E88EF9974DB9ACA0285A334A9480">
    <w:name w:val="89F4E88EF9974DB9ACA0285A334A9480"/>
    <w:rsid w:val="00C02B46"/>
  </w:style>
  <w:style w:type="paragraph" w:customStyle="1" w:styleId="528B109024F743B78804489D794A64C6">
    <w:name w:val="528B109024F743B78804489D794A64C6"/>
    <w:rsid w:val="00C02B46"/>
  </w:style>
  <w:style w:type="paragraph" w:customStyle="1" w:styleId="0725140EDD6E4667B6393A875BDF6890">
    <w:name w:val="0725140EDD6E4667B6393A875BDF6890"/>
    <w:rsid w:val="00C02B46"/>
  </w:style>
  <w:style w:type="paragraph" w:customStyle="1" w:styleId="FC62AEDB8FB24092BCF4EC9DB034D154">
    <w:name w:val="FC62AEDB8FB24092BCF4EC9DB034D154"/>
    <w:rsid w:val="00C02B46"/>
  </w:style>
  <w:style w:type="paragraph" w:customStyle="1" w:styleId="C7185F14315643508D78A99447B965F6">
    <w:name w:val="C7185F14315643508D78A99447B965F6"/>
    <w:rsid w:val="00C02B46"/>
  </w:style>
  <w:style w:type="paragraph" w:customStyle="1" w:styleId="718DECC793CE4C56B3E08E06D985E66C">
    <w:name w:val="718DECC793CE4C56B3E08E06D985E66C"/>
    <w:rsid w:val="00C02B46"/>
  </w:style>
  <w:style w:type="paragraph" w:customStyle="1" w:styleId="15A69631F1BA4135880D4A06D6DEDC6B">
    <w:name w:val="15A69631F1BA4135880D4A06D6DEDC6B"/>
    <w:rsid w:val="00C02B46"/>
  </w:style>
  <w:style w:type="paragraph" w:customStyle="1" w:styleId="190D2BC4AAF94D8EA7AFB55FDEE38133">
    <w:name w:val="190D2BC4AAF94D8EA7AFB55FDEE38133"/>
    <w:rsid w:val="00C02B46"/>
  </w:style>
  <w:style w:type="paragraph" w:customStyle="1" w:styleId="2801160E176A45B0A4170FDFF2AFF8C1">
    <w:name w:val="2801160E176A45B0A4170FDFF2AFF8C1"/>
    <w:rsid w:val="00C02B46"/>
  </w:style>
  <w:style w:type="paragraph" w:customStyle="1" w:styleId="5346EC0815BB4CC1A78DC7663F91798B">
    <w:name w:val="5346EC0815BB4CC1A78DC7663F91798B"/>
    <w:rsid w:val="00C02B46"/>
  </w:style>
  <w:style w:type="paragraph" w:customStyle="1" w:styleId="AB4EE9CE3A2444FF8F6C28A4B78E09CB">
    <w:name w:val="AB4EE9CE3A2444FF8F6C28A4B78E09CB"/>
    <w:rsid w:val="00C02B46"/>
  </w:style>
  <w:style w:type="paragraph" w:customStyle="1" w:styleId="7112F064083247EBB95EA5770E3C2BB0">
    <w:name w:val="7112F064083247EBB95EA5770E3C2BB0"/>
    <w:rsid w:val="00C02B46"/>
  </w:style>
  <w:style w:type="paragraph" w:customStyle="1" w:styleId="A51D087C6F494A30862640EB5BB5F610">
    <w:name w:val="A51D087C6F494A30862640EB5BB5F610"/>
    <w:rsid w:val="00C02B46"/>
  </w:style>
  <w:style w:type="paragraph" w:customStyle="1" w:styleId="6C0932EB036046D0991373ADB2C54081">
    <w:name w:val="6C0932EB036046D0991373ADB2C54081"/>
    <w:rsid w:val="00C02B46"/>
  </w:style>
  <w:style w:type="paragraph" w:customStyle="1" w:styleId="C85CDDEA20244AD880AA078AB30E6599">
    <w:name w:val="C85CDDEA20244AD880AA078AB30E6599"/>
    <w:rsid w:val="00C02B46"/>
  </w:style>
  <w:style w:type="paragraph" w:customStyle="1" w:styleId="60641CB0ADA14187ABCB355162221114">
    <w:name w:val="60641CB0ADA14187ABCB355162221114"/>
    <w:rsid w:val="00C02B46"/>
  </w:style>
  <w:style w:type="paragraph" w:customStyle="1" w:styleId="CB90A931E9E9403282A80276D1F6AE7E">
    <w:name w:val="CB90A931E9E9403282A80276D1F6AE7E"/>
    <w:rsid w:val="00C02B46"/>
  </w:style>
  <w:style w:type="paragraph" w:customStyle="1" w:styleId="91CCCEDDF446439DB04CF531CE8EA0D4">
    <w:name w:val="91CCCEDDF446439DB04CF531CE8EA0D4"/>
    <w:rsid w:val="00C02B46"/>
  </w:style>
  <w:style w:type="paragraph" w:customStyle="1" w:styleId="01BC9B9A7ABB472D9060998867A0E539">
    <w:name w:val="01BC9B9A7ABB472D9060998867A0E539"/>
    <w:rsid w:val="00C02B46"/>
  </w:style>
  <w:style w:type="paragraph" w:customStyle="1" w:styleId="0AD8869CD58E46179F0AE29CB76E19C5">
    <w:name w:val="0AD8869CD58E46179F0AE29CB76E19C5"/>
    <w:rsid w:val="00C02B46"/>
  </w:style>
  <w:style w:type="paragraph" w:customStyle="1" w:styleId="8B7F3965E76C4103ABC523E82D4AE0DD">
    <w:name w:val="8B7F3965E76C4103ABC523E82D4AE0DD"/>
    <w:rsid w:val="00C02B46"/>
  </w:style>
  <w:style w:type="paragraph" w:customStyle="1" w:styleId="A6437BB3C8B64FD5B86068809F1133A1">
    <w:name w:val="A6437BB3C8B64FD5B86068809F1133A1"/>
    <w:rsid w:val="00C02B46"/>
  </w:style>
  <w:style w:type="paragraph" w:customStyle="1" w:styleId="EF2DC7472A1C4EB8A5C0C31CA76A1652">
    <w:name w:val="EF2DC7472A1C4EB8A5C0C31CA76A1652"/>
    <w:rsid w:val="00C02B46"/>
  </w:style>
  <w:style w:type="paragraph" w:customStyle="1" w:styleId="7A56515733974A73A619E883A9631A44">
    <w:name w:val="7A56515733974A73A619E883A9631A44"/>
    <w:rsid w:val="00C02B46"/>
  </w:style>
  <w:style w:type="paragraph" w:customStyle="1" w:styleId="496597FE39BC446C8F816D20CDB83DC5">
    <w:name w:val="496597FE39BC446C8F816D20CDB83DC5"/>
    <w:rsid w:val="00C02B46"/>
  </w:style>
  <w:style w:type="paragraph" w:customStyle="1" w:styleId="5C3FCAA60A864A6284EB8D6C135B5E32">
    <w:name w:val="5C3FCAA60A864A6284EB8D6C135B5E32"/>
    <w:rsid w:val="00C02B46"/>
  </w:style>
  <w:style w:type="paragraph" w:customStyle="1" w:styleId="39AE82C535F3418BB6200E2BA94023A9">
    <w:name w:val="39AE82C535F3418BB6200E2BA94023A9"/>
    <w:rsid w:val="00C02B46"/>
  </w:style>
  <w:style w:type="paragraph" w:customStyle="1" w:styleId="48E0DEB0D5ED4935A383074186B5BE1F">
    <w:name w:val="48E0DEB0D5ED4935A383074186B5BE1F"/>
    <w:rsid w:val="00C02B46"/>
  </w:style>
  <w:style w:type="paragraph" w:customStyle="1" w:styleId="C776E0B13D7045E894700607C1CF8ED3">
    <w:name w:val="C776E0B13D7045E894700607C1CF8ED3"/>
    <w:rsid w:val="00C02B46"/>
  </w:style>
  <w:style w:type="paragraph" w:customStyle="1" w:styleId="BE9DAFAB6C224A21A706F614DF02234E">
    <w:name w:val="BE9DAFAB6C224A21A706F614DF02234E"/>
    <w:rsid w:val="00C02B46"/>
  </w:style>
  <w:style w:type="paragraph" w:customStyle="1" w:styleId="78662C180B3C49D8A72FE08AB4C629A1">
    <w:name w:val="78662C180B3C49D8A72FE08AB4C629A1"/>
    <w:rsid w:val="00C02B46"/>
  </w:style>
  <w:style w:type="paragraph" w:customStyle="1" w:styleId="821EB22D1CC64861BE089D4DA7B999F9">
    <w:name w:val="821EB22D1CC64861BE089D4DA7B999F9"/>
    <w:rsid w:val="00C02B46"/>
  </w:style>
  <w:style w:type="paragraph" w:customStyle="1" w:styleId="D9E2E413FC854EE8B79AC5447440B120">
    <w:name w:val="D9E2E413FC854EE8B79AC5447440B120"/>
    <w:rsid w:val="00C02B46"/>
  </w:style>
  <w:style w:type="paragraph" w:customStyle="1" w:styleId="CD42071ECD8548468102466462747A8D">
    <w:name w:val="CD42071ECD8548468102466462747A8D"/>
    <w:rsid w:val="00C02B46"/>
  </w:style>
  <w:style w:type="paragraph" w:customStyle="1" w:styleId="B969C58137D8427C8ACFADA974D5AF33">
    <w:name w:val="B969C58137D8427C8ACFADA974D5AF33"/>
    <w:rsid w:val="00C078BC"/>
  </w:style>
  <w:style w:type="paragraph" w:customStyle="1" w:styleId="DBDC84ECD8F6408E865261B3B722BFA9">
    <w:name w:val="DBDC84ECD8F6408E865261B3B722BFA9"/>
    <w:rsid w:val="00F914BA"/>
  </w:style>
  <w:style w:type="paragraph" w:customStyle="1" w:styleId="1839092509144A5EB501D4053E034B60">
    <w:name w:val="1839092509144A5EB501D4053E034B60"/>
    <w:rsid w:val="00267891"/>
  </w:style>
  <w:style w:type="paragraph" w:customStyle="1" w:styleId="1CA748C493EC43659FF26B346BC3EC7B">
    <w:name w:val="1CA748C493EC43659FF26B346BC3EC7B"/>
    <w:rsid w:val="002678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233FD-C602-41D7-A38C-FBEF05A92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Solution Contract DE.dotx</Template>
  <TotalTime>0</TotalTime>
  <Pages>3</Pages>
  <Words>146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ELO Digital Office GmbH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Mosbach</dc:creator>
  <cp:keywords/>
  <dc:description/>
  <cp:lastModifiedBy>Ruberg, Jan-Hendrik</cp:lastModifiedBy>
  <cp:revision>62</cp:revision>
  <dcterms:created xsi:type="dcterms:W3CDTF">2017-07-26T14:03:00Z</dcterms:created>
  <dcterms:modified xsi:type="dcterms:W3CDTF">2018-12-13T09:15:00Z</dcterms:modified>
</cp:coreProperties>
</file>